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84" w:rsidRDefault="005F31BC" w:rsidP="00CD6B84">
      <w:r>
        <w:rPr>
          <w:noProof/>
          <w:lang w:eastAsia="de-DE"/>
        </w:rPr>
        <w:drawing>
          <wp:inline distT="0" distB="0" distL="0" distR="0" wp14:anchorId="1B651DDE" wp14:editId="11377CC8">
            <wp:extent cx="5972810" cy="779843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F3" w:rsidRDefault="004177F3" w:rsidP="00CD6B84">
      <w:pPr>
        <w:rPr>
          <w:sz w:val="14"/>
        </w:rPr>
      </w:pPr>
      <w:r w:rsidRPr="004177F3">
        <w:rPr>
          <w:sz w:val="14"/>
        </w:rPr>
        <w:t>Quelle: Kathy Sierra, Bert Bates: Java von Kopf bis Fuß. O‘Reilly 2008</w:t>
      </w:r>
    </w:p>
    <w:p w:rsidR="007F05A3" w:rsidRDefault="007F05A3" w:rsidP="00CD6B84">
      <w:pPr>
        <w:rPr>
          <w:sz w:val="14"/>
        </w:rPr>
      </w:pPr>
    </w:p>
    <w:p w:rsidR="007F05A3" w:rsidRDefault="007F05A3" w:rsidP="00CD6B84">
      <w:pPr>
        <w:rPr>
          <w:sz w:val="24"/>
          <w:szCs w:val="24"/>
        </w:rPr>
      </w:pPr>
      <w:r>
        <w:rPr>
          <w:sz w:val="24"/>
          <w:szCs w:val="24"/>
        </w:rPr>
        <w:t>A –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 - </w:t>
      </w:r>
      <w:r w:rsidR="00C8617E">
        <w:rPr>
          <w:sz w:val="24"/>
          <w:szCs w:val="24"/>
        </w:rPr>
        <w:t>2</w:t>
      </w:r>
    </w:p>
    <w:p w:rsidR="007F05A3" w:rsidRDefault="007F05A3" w:rsidP="00CD6B84">
      <w:pPr>
        <w:rPr>
          <w:sz w:val="24"/>
          <w:szCs w:val="24"/>
        </w:rPr>
      </w:pPr>
      <w:r>
        <w:rPr>
          <w:sz w:val="24"/>
          <w:szCs w:val="24"/>
        </w:rPr>
        <w:t>B – 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 - </w:t>
      </w:r>
      <w:r w:rsidR="00385929">
        <w:rPr>
          <w:sz w:val="24"/>
          <w:szCs w:val="24"/>
        </w:rPr>
        <w:t xml:space="preserve"> 3</w:t>
      </w:r>
      <w:bookmarkStart w:id="0" w:name="_GoBack"/>
      <w:bookmarkEnd w:id="0"/>
    </w:p>
    <w:p w:rsidR="007F05A3" w:rsidRPr="007F05A3" w:rsidRDefault="007F05A3" w:rsidP="00CD6B84">
      <w:pPr>
        <w:rPr>
          <w:sz w:val="24"/>
          <w:szCs w:val="24"/>
        </w:rPr>
      </w:pPr>
      <w:r>
        <w:rPr>
          <w:sz w:val="24"/>
          <w:szCs w:val="24"/>
        </w:rPr>
        <w:t>C –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F05A3" w:rsidRPr="007F05A3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4BB" w:rsidRDefault="00FB14BB" w:rsidP="00AB44B1">
      <w:r>
        <w:separator/>
      </w:r>
    </w:p>
    <w:p w:rsidR="00FB14BB" w:rsidRDefault="00FB14BB"/>
  </w:endnote>
  <w:endnote w:type="continuationSeparator" w:id="0">
    <w:p w:rsidR="00FB14BB" w:rsidRDefault="00FB14BB" w:rsidP="00AB44B1">
      <w:r>
        <w:continuationSeparator/>
      </w:r>
    </w:p>
    <w:p w:rsidR="00FB14BB" w:rsidRDefault="00FB1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4BB" w:rsidRDefault="00FB14BB" w:rsidP="00AB44B1">
      <w:r>
        <w:separator/>
      </w:r>
    </w:p>
    <w:p w:rsidR="00FB14BB" w:rsidRDefault="00FB14BB"/>
  </w:footnote>
  <w:footnote w:type="continuationSeparator" w:id="0">
    <w:p w:rsidR="00FB14BB" w:rsidRDefault="00FB14BB" w:rsidP="00AB44B1">
      <w:r>
        <w:continuationSeparator/>
      </w:r>
    </w:p>
    <w:p w:rsidR="00FB14BB" w:rsidRDefault="00FB14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E1247D" w:rsidRDefault="00AB7612" w:rsidP="00E1247D">
          <w:pPr>
            <w:pStyle w:val="berschrift2"/>
            <w:outlineLvl w:val="1"/>
          </w:pPr>
          <w:r>
            <w:rPr>
              <w:sz w:val="24"/>
            </w:rPr>
            <w:t>Anwendungssysteme</w:t>
          </w:r>
        </w:p>
        <w:p w:rsidR="006D628D" w:rsidRPr="005227F5" w:rsidRDefault="00A8529E" w:rsidP="005227F5">
          <w:pPr>
            <w:pStyle w:val="berschrift3"/>
            <w:outlineLvl w:val="2"/>
          </w:pPr>
          <w:r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A8529E" w:rsidP="002E1CEF">
          <w:pPr>
            <w:pStyle w:val="berschrift1"/>
            <w:outlineLvl w:val="0"/>
          </w:pPr>
          <w:r>
            <w:t xml:space="preserve">Station </w:t>
          </w:r>
          <w:r w:rsidR="005F31BC">
            <w:t>IX</w:t>
          </w:r>
        </w:p>
        <w:p w:rsidR="006D628D" w:rsidRPr="00E1247D" w:rsidRDefault="005F31BC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Programmanalyse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50813A3A" wp14:editId="08A396EB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4E243F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4E243F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E"/>
    <w:rsid w:val="00004904"/>
    <w:rsid w:val="00006B86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2E1CEF"/>
    <w:rsid w:val="00337F18"/>
    <w:rsid w:val="00346705"/>
    <w:rsid w:val="003760C3"/>
    <w:rsid w:val="00385929"/>
    <w:rsid w:val="0039103E"/>
    <w:rsid w:val="003D6C8E"/>
    <w:rsid w:val="003E009F"/>
    <w:rsid w:val="00406642"/>
    <w:rsid w:val="004177F3"/>
    <w:rsid w:val="00417990"/>
    <w:rsid w:val="004410B5"/>
    <w:rsid w:val="004470BA"/>
    <w:rsid w:val="00491A88"/>
    <w:rsid w:val="004B21BB"/>
    <w:rsid w:val="004E243F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5F31BC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C4BC1"/>
    <w:rsid w:val="007C56DA"/>
    <w:rsid w:val="007C5718"/>
    <w:rsid w:val="007D123D"/>
    <w:rsid w:val="007D350D"/>
    <w:rsid w:val="007D3C1E"/>
    <w:rsid w:val="007D3E4D"/>
    <w:rsid w:val="007F05A3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47BB6"/>
    <w:rsid w:val="00A548CC"/>
    <w:rsid w:val="00A8529E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8617E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87A8D"/>
    <w:rsid w:val="00EB0639"/>
    <w:rsid w:val="00ED1C9A"/>
    <w:rsid w:val="00EE0546"/>
    <w:rsid w:val="00EE328E"/>
    <w:rsid w:val="00F07773"/>
    <w:rsid w:val="00F20AEE"/>
    <w:rsid w:val="00F412E3"/>
    <w:rsid w:val="00F42994"/>
    <w:rsid w:val="00FB14BB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13A6B3"/>
  <w15:docId w15:val="{46AD3F2D-DE2F-4F01-BBD9-F3B6638A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E7DB2-6597-4CCD-983A-7D343F9A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2</cp:revision>
  <cp:lastPrinted>2013-01-24T09:30:00Z</cp:lastPrinted>
  <dcterms:created xsi:type="dcterms:W3CDTF">2025-01-22T07:51:00Z</dcterms:created>
  <dcterms:modified xsi:type="dcterms:W3CDTF">2025-01-22T07:51:00Z</dcterms:modified>
</cp:coreProperties>
</file>