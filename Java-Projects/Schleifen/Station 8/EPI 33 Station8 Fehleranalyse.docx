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84" w:rsidRDefault="004177F3" w:rsidP="00CD6B84">
      <w:r>
        <w:rPr>
          <w:noProof/>
          <w:lang w:eastAsia="de-DE"/>
        </w:rPr>
        <w:drawing>
          <wp:inline distT="0" distB="0" distL="0" distR="0" wp14:anchorId="2BD37C40" wp14:editId="45B14F72">
            <wp:extent cx="5972810" cy="689673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69" w:rsidRDefault="004177F3" w:rsidP="00CD6B84">
      <w:pPr>
        <w:rPr>
          <w:sz w:val="14"/>
        </w:rPr>
      </w:pPr>
      <w:r w:rsidRPr="004177F3">
        <w:rPr>
          <w:sz w:val="14"/>
        </w:rPr>
        <w:t>Quelle: Kathy Sierra, Bert Bates: Java von Kopf bis Fuß. O‘Reilly 2008</w:t>
      </w:r>
    </w:p>
    <w:p w:rsidR="00046F69" w:rsidRPr="00046F69" w:rsidRDefault="00046F69" w:rsidP="00046F69">
      <w:pPr>
        <w:rPr>
          <w:sz w:val="14"/>
        </w:rPr>
      </w:pPr>
    </w:p>
    <w:p w:rsidR="00046F69" w:rsidRPr="00046F69" w:rsidRDefault="00046F69" w:rsidP="00046F69">
      <w:pPr>
        <w:rPr>
          <w:sz w:val="14"/>
        </w:rPr>
      </w:pPr>
    </w:p>
    <w:p w:rsidR="00046F69" w:rsidRPr="00046F69" w:rsidRDefault="00046F69" w:rsidP="00046F69">
      <w:pPr>
        <w:rPr>
          <w:sz w:val="14"/>
        </w:rPr>
      </w:pPr>
    </w:p>
    <w:p w:rsidR="00046F69" w:rsidRDefault="00046F69" w:rsidP="00046F69">
      <w:pPr>
        <w:rPr>
          <w:sz w:val="14"/>
        </w:rPr>
      </w:pPr>
    </w:p>
    <w:p w:rsidR="00046F69" w:rsidRDefault="00046F69" w:rsidP="00046F69">
      <w:pPr>
        <w:rPr>
          <w:sz w:val="14"/>
        </w:rPr>
      </w:pPr>
    </w:p>
    <w:p w:rsidR="004177F3" w:rsidRDefault="00046F69" w:rsidP="00046F69">
      <w:pPr>
        <w:tabs>
          <w:tab w:val="left" w:pos="2430"/>
        </w:tabs>
        <w:rPr>
          <w:sz w:val="24"/>
          <w:szCs w:val="24"/>
        </w:rPr>
      </w:pPr>
      <w:r w:rsidRPr="00046F69">
        <w:rPr>
          <w:sz w:val="24"/>
          <w:szCs w:val="24"/>
        </w:rPr>
        <w:t xml:space="preserve">„A“ </w:t>
      </w:r>
      <w:proofErr w:type="gramStart"/>
      <w:r w:rsidRPr="00046F69">
        <w:rPr>
          <w:sz w:val="24"/>
          <w:szCs w:val="24"/>
        </w:rPr>
        <w:t>hat</w:t>
      </w:r>
      <w:proofErr w:type="gramEnd"/>
      <w:r w:rsidRPr="00046F69">
        <w:rPr>
          <w:sz w:val="24"/>
          <w:szCs w:val="24"/>
        </w:rPr>
        <w:t xml:space="preserve"> kein Inkrement oder Dekrement von X</w:t>
      </w:r>
      <w:r w:rsidR="0027308B">
        <w:rPr>
          <w:sz w:val="24"/>
          <w:szCs w:val="24"/>
        </w:rPr>
        <w:t xml:space="preserve"> aber der Compiler findet es nicht</w:t>
      </w:r>
      <w:bookmarkStart w:id="0" w:name="_GoBack"/>
      <w:bookmarkEnd w:id="0"/>
    </w:p>
    <w:p w:rsidR="00046F69" w:rsidRDefault="00046F69" w:rsidP="00046F69">
      <w:pPr>
        <w:tabs>
          <w:tab w:val="left" w:pos="2430"/>
        </w:tabs>
        <w:rPr>
          <w:sz w:val="24"/>
          <w:szCs w:val="24"/>
        </w:rPr>
      </w:pPr>
      <w:r>
        <w:rPr>
          <w:sz w:val="24"/>
          <w:szCs w:val="24"/>
        </w:rPr>
        <w:t>„B“ hat keine Klasse („</w:t>
      </w:r>
      <w:proofErr w:type="spellStart"/>
      <w:r w:rsidR="0027308B">
        <w:rPr>
          <w:sz w:val="24"/>
          <w:szCs w:val="24"/>
        </w:rPr>
        <w:t>Ue</w:t>
      </w:r>
      <w:r>
        <w:rPr>
          <w:sz w:val="24"/>
          <w:szCs w:val="24"/>
        </w:rPr>
        <w:t>bunglb</w:t>
      </w:r>
      <w:proofErr w:type="spellEnd"/>
      <w:r>
        <w:rPr>
          <w:sz w:val="24"/>
          <w:szCs w:val="24"/>
        </w:rPr>
        <w:t>“)</w:t>
      </w:r>
    </w:p>
    <w:p w:rsidR="00046F69" w:rsidRDefault="00046F69" w:rsidP="00046F69">
      <w:pPr>
        <w:tabs>
          <w:tab w:val="left" w:pos="2430"/>
        </w:tabs>
        <w:rPr>
          <w:sz w:val="24"/>
          <w:szCs w:val="24"/>
        </w:rPr>
      </w:pPr>
      <w:r>
        <w:rPr>
          <w:sz w:val="24"/>
          <w:szCs w:val="24"/>
        </w:rPr>
        <w:t>„C“ hat keine „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>.</w:t>
      </w:r>
    </w:p>
    <w:p w:rsidR="00046F69" w:rsidRDefault="00046F69" w:rsidP="00046F69">
      <w:pPr>
        <w:tabs>
          <w:tab w:val="left" w:pos="2430"/>
        </w:tabs>
        <w:rPr>
          <w:sz w:val="24"/>
          <w:szCs w:val="24"/>
        </w:rPr>
      </w:pPr>
    </w:p>
    <w:p w:rsidR="00046F69" w:rsidRPr="00046F69" w:rsidRDefault="00046F69" w:rsidP="00046F69">
      <w:pPr>
        <w:tabs>
          <w:tab w:val="left" w:pos="2430"/>
        </w:tabs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die Einzige, die kompiliert wird, aber man wird das Programm nicht sehen.</w:t>
      </w:r>
    </w:p>
    <w:sectPr w:rsidR="00046F69" w:rsidRPr="00046F69" w:rsidSect="00CD6B84">
      <w:headerReference w:type="default" r:id="rId8"/>
      <w:footerReference w:type="default" r:id="rId9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9B1" w:rsidRDefault="00D529B1" w:rsidP="00AB44B1">
      <w:r>
        <w:separator/>
      </w:r>
    </w:p>
    <w:p w:rsidR="00D529B1" w:rsidRDefault="00D529B1"/>
  </w:endnote>
  <w:endnote w:type="continuationSeparator" w:id="0">
    <w:p w:rsidR="00D529B1" w:rsidRDefault="00D529B1" w:rsidP="00AB44B1">
      <w:r>
        <w:continuationSeparator/>
      </w:r>
    </w:p>
    <w:p w:rsidR="00D529B1" w:rsidRDefault="00D52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eastAsia="de-DE"/>
      </w:rPr>
      <w:drawing>
        <wp:inline distT="0" distB="0" distL="0" distR="0" wp14:anchorId="4E042B76" wp14:editId="110423ED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E2F2FE" wp14:editId="2B90E77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9B1" w:rsidRDefault="00D529B1" w:rsidP="00AB44B1">
      <w:r>
        <w:separator/>
      </w:r>
    </w:p>
    <w:p w:rsidR="00D529B1" w:rsidRDefault="00D529B1"/>
  </w:footnote>
  <w:footnote w:type="continuationSeparator" w:id="0">
    <w:p w:rsidR="00D529B1" w:rsidRDefault="00D529B1" w:rsidP="00AB44B1">
      <w:r>
        <w:continuationSeparator/>
      </w:r>
    </w:p>
    <w:p w:rsidR="00D529B1" w:rsidRDefault="00D529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2085"/>
      <w:gridCol w:w="2086"/>
      <w:gridCol w:w="1225"/>
      <w:gridCol w:w="1225"/>
    </w:tblGrid>
    <w:tr w:rsidR="006D628D" w:rsidTr="00CD6B8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E1247D" w:rsidRDefault="00AB7612" w:rsidP="00E1247D">
          <w:pPr>
            <w:pStyle w:val="berschrift2"/>
            <w:outlineLvl w:val="1"/>
          </w:pPr>
          <w:r>
            <w:rPr>
              <w:sz w:val="24"/>
            </w:rPr>
            <w:t>Anwendungssysteme</w:t>
          </w:r>
        </w:p>
        <w:p w:rsidR="006D628D" w:rsidRPr="005227F5" w:rsidRDefault="00A8529E" w:rsidP="005227F5">
          <w:pPr>
            <w:pStyle w:val="berschrift3"/>
            <w:outlineLvl w:val="2"/>
          </w:pPr>
          <w:r>
            <w:t>Grundlagen</w:t>
          </w:r>
        </w:p>
      </w:tc>
      <w:tc>
        <w:tcPr>
          <w:tcW w:w="417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A8529E" w:rsidP="002E1CEF">
          <w:pPr>
            <w:pStyle w:val="berschrift1"/>
            <w:outlineLvl w:val="0"/>
          </w:pPr>
          <w:r>
            <w:t>Station VIII</w:t>
          </w:r>
        </w:p>
        <w:p w:rsidR="006D628D" w:rsidRPr="00E1247D" w:rsidRDefault="00A8529E" w:rsidP="00E1247D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</w:rPr>
          </w:pPr>
          <w:r>
            <w:rPr>
              <w:rFonts w:ascii="Comic Sans MS" w:hAnsi="Comic Sans MS" w:cs="Arial"/>
              <w:color w:val="0F243E" w:themeColor="text2" w:themeShade="80"/>
              <w:szCs w:val="20"/>
            </w:rPr>
            <w:t>Fehleranalyse</w:t>
          </w:r>
        </w:p>
      </w:tc>
      <w:tc>
        <w:tcPr>
          <w:tcW w:w="245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E1247D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419CA8B2" wp14:editId="32008969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2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E1247D" w:rsidRDefault="004410B5" w:rsidP="0039103E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D60644" w:rsidTr="00CD6B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208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5529A1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Blatt Nr.:</w:t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 xml:space="preserve"> 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4177F3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="008C60E0"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4177F3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="005529A1"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2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E1247D" w:rsidRDefault="0021676E" w:rsidP="0039103E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:rsidR="00E5408E" w:rsidRPr="00E1247D" w:rsidRDefault="00E5408E">
    <w:pPr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9E"/>
    <w:rsid w:val="00004904"/>
    <w:rsid w:val="00046F69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7308B"/>
    <w:rsid w:val="00287A53"/>
    <w:rsid w:val="00290DF9"/>
    <w:rsid w:val="00292CCB"/>
    <w:rsid w:val="002A4DDA"/>
    <w:rsid w:val="002E1CEF"/>
    <w:rsid w:val="00337F18"/>
    <w:rsid w:val="00346705"/>
    <w:rsid w:val="003760C3"/>
    <w:rsid w:val="0039103E"/>
    <w:rsid w:val="003D6C8E"/>
    <w:rsid w:val="003E009F"/>
    <w:rsid w:val="00406642"/>
    <w:rsid w:val="004177F3"/>
    <w:rsid w:val="00417990"/>
    <w:rsid w:val="004410B5"/>
    <w:rsid w:val="004470BA"/>
    <w:rsid w:val="00491A88"/>
    <w:rsid w:val="004B21BB"/>
    <w:rsid w:val="005055B3"/>
    <w:rsid w:val="005143CD"/>
    <w:rsid w:val="00521D7D"/>
    <w:rsid w:val="005227F5"/>
    <w:rsid w:val="00533DCA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073C7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A16DE4"/>
    <w:rsid w:val="00A17372"/>
    <w:rsid w:val="00A33423"/>
    <w:rsid w:val="00A548CC"/>
    <w:rsid w:val="00A8529E"/>
    <w:rsid w:val="00A90A9B"/>
    <w:rsid w:val="00A9520A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41785"/>
    <w:rsid w:val="00D529B1"/>
    <w:rsid w:val="00D60644"/>
    <w:rsid w:val="00D63D50"/>
    <w:rsid w:val="00D70AAD"/>
    <w:rsid w:val="00D81292"/>
    <w:rsid w:val="00D812F8"/>
    <w:rsid w:val="00D841B2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2D5E138"/>
  <w15:docId w15:val="{ADAF015E-B591-47F4-BD06-24588828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Verwaltung\OSZIMT_A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CB17-1837-4F12-B350-1B92A8C4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OSZIMT_AS.dotx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user</cp:lastModifiedBy>
  <cp:revision>3</cp:revision>
  <cp:lastPrinted>2012-08-22T08:23:00Z</cp:lastPrinted>
  <dcterms:created xsi:type="dcterms:W3CDTF">2025-01-22T07:36:00Z</dcterms:created>
  <dcterms:modified xsi:type="dcterms:W3CDTF">2025-01-22T08:08:00Z</dcterms:modified>
</cp:coreProperties>
</file>