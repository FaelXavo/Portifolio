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22E07" w14:textId="77777777" w:rsidR="00CD6B84" w:rsidRDefault="006307E0" w:rsidP="00CD6B84">
      <w:r w:rsidRPr="006307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2EA8E" wp14:editId="2C3D504F">
                <wp:simplePos x="0" y="0"/>
                <wp:positionH relativeFrom="column">
                  <wp:posOffset>-39370</wp:posOffset>
                </wp:positionH>
                <wp:positionV relativeFrom="paragraph">
                  <wp:posOffset>11430</wp:posOffset>
                </wp:positionV>
                <wp:extent cx="266700" cy="222885"/>
                <wp:effectExtent l="57150" t="19050" r="19050" b="120015"/>
                <wp:wrapNone/>
                <wp:docPr id="4" name="Stern mit 5 Za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2885"/>
                        </a:xfrm>
                        <a:prstGeom prst="star5">
                          <a:avLst/>
                        </a:prstGeom>
                        <a:gradFill>
                          <a:gsLst>
                            <a:gs pos="0">
                              <a:srgbClr val="FFC000"/>
                            </a:gs>
                            <a:gs pos="80000">
                              <a:srgbClr val="FFCC00"/>
                            </a:gs>
                            <a:gs pos="100000">
                              <a:srgbClr val="FFFF00"/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4DB06D2" id="Stern mit 5 Zacken 4" o:spid="_x0000_s1026" style="position:absolute;margin-left:-3.1pt;margin-top:.9pt;width:21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" path="m,85134r101871,1l133350,r31479,85135l266700,85134r-82416,52616l215765,222884,133350,170268,50935,222884,82416,137750,,85134xe" fillcolor="#ffc000" stroked="f">
                <v:fill color2="yellow" rotate="t" angle="180" colors="0 #ffc000;52429f #fc0;1 yellow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134;101871,85135;133350,0;164829,85135;266700,85134;184284,137750;215765,222884;133350,170268;50935,222884;82416,137750;0,85134" o:connectangles="0,0,0,0,0,0,0,0,0,0,0"/>
              </v:shape>
            </w:pict>
          </mc:Fallback>
        </mc:AlternateContent>
      </w:r>
      <w:r w:rsidRPr="006307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EB0F4" wp14:editId="4B175AB4">
                <wp:simplePos x="0" y="0"/>
                <wp:positionH relativeFrom="column">
                  <wp:posOffset>226060</wp:posOffset>
                </wp:positionH>
                <wp:positionV relativeFrom="paragraph">
                  <wp:posOffset>10795</wp:posOffset>
                </wp:positionV>
                <wp:extent cx="266700" cy="222885"/>
                <wp:effectExtent l="57150" t="19050" r="19050" b="120015"/>
                <wp:wrapNone/>
                <wp:docPr id="2" name="Stern mit 5 Za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2885"/>
                        </a:xfrm>
                        <a:prstGeom prst="star5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80000">
                              <a:schemeClr val="bg1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10BB0FB" id="Stern mit 5 Zacken 2" o:spid="_x0000_s1026" style="position:absolute;margin-left:17.8pt;margin-top:.85pt;width:21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" path="m,85134r101871,1l133350,r31479,85135l266700,85134r-82416,52616l215765,222884,133350,170268,50935,222884,82416,137750,,85134xe" fillcolor="#a5a5a5 [2092]" stroked="f">
                <v:fill color2="#d8d8d8 [2732]" rotate="t" angle="180" colors="0 #a6a6a6;52429f #bfbfbf;1 #d9d9d9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134;101871,85135;133350,0;164829,85135;266700,85134;184284,137750;215765,222884;133350,170268;50935,222884;82416,137750;0,85134" o:connectangles="0,0,0,0,0,0,0,0,0,0,0"/>
              </v:shape>
            </w:pict>
          </mc:Fallback>
        </mc:AlternateContent>
      </w:r>
      <w:r w:rsidRPr="006307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F91F7" wp14:editId="3C8FA41F">
                <wp:simplePos x="0" y="0"/>
                <wp:positionH relativeFrom="column">
                  <wp:posOffset>498203</wp:posOffset>
                </wp:positionH>
                <wp:positionV relativeFrom="paragraph">
                  <wp:posOffset>11908</wp:posOffset>
                </wp:positionV>
                <wp:extent cx="266700" cy="222885"/>
                <wp:effectExtent l="57150" t="19050" r="19050" b="120015"/>
                <wp:wrapNone/>
                <wp:docPr id="6" name="Stern mit 5 Za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2885"/>
                        </a:xfrm>
                        <a:prstGeom prst="star5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80000">
                              <a:schemeClr val="bg1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DA89B02" id="Stern mit 5 Zacken 6" o:spid="_x0000_s1026" style="position:absolute;margin-left:39.25pt;margin-top:.95pt;width:21pt;height: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" path="m,85134r101871,1l133350,r31479,85135l266700,85134r-82416,52616l215765,222884,133350,170268,50935,222884,82416,137750,,85134xe" fillcolor="#a5a5a5 [2092]" stroked="f">
                <v:fill color2="#d8d8d8 [2732]" rotate="t" angle="180" colors="0 #a6a6a6;52429f #bfbfbf;1 #d9d9d9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134;101871,85135;133350,0;164829,85135;266700,85134;184284,137750;215765,222884;133350,170268;50935,222884;82416,137750;0,85134" o:connectangles="0,0,0,0,0,0,0,0,0,0,0"/>
              </v:shape>
            </w:pict>
          </mc:Fallback>
        </mc:AlternateContent>
      </w:r>
    </w:p>
    <w:p w14:paraId="1F6CA753" w14:textId="77777777" w:rsidR="006307E0" w:rsidRDefault="006307E0" w:rsidP="00CD6B84"/>
    <w:p w14:paraId="265BDA65" w14:textId="5097F4DB" w:rsidR="006307E0" w:rsidRDefault="006307E0" w:rsidP="00CD6B84">
      <w:r>
        <w:t xml:space="preserve">Entscheiden </w:t>
      </w:r>
      <w:r w:rsidR="00C37AC8">
        <w:t xml:space="preserve">und begründen </w:t>
      </w:r>
      <w:r>
        <w:t>Sie</w:t>
      </w:r>
      <w:r w:rsidR="00C37AC8">
        <w:t>,</w:t>
      </w:r>
      <w:r>
        <w:t xml:space="preserve"> ob </w:t>
      </w:r>
      <w:r w:rsidR="00E52686">
        <w:t>mit der</w:t>
      </w:r>
      <w:r>
        <w:t xml:space="preserve"> angegebene</w:t>
      </w:r>
      <w:r w:rsidR="00E52686">
        <w:t>n</w:t>
      </w:r>
      <w:r>
        <w:t xml:space="preserve"> Signatur </w:t>
      </w:r>
      <w:r w:rsidR="00E52686">
        <w:t>die</w:t>
      </w:r>
      <w:r>
        <w:t xml:space="preserve"> Methode </w:t>
      </w:r>
      <w:r w:rsidR="00E52686">
        <w:t xml:space="preserve">gültig </w:t>
      </w:r>
      <w:r>
        <w:t>ist.</w:t>
      </w:r>
    </w:p>
    <w:p w14:paraId="2CD613DC" w14:textId="77777777" w:rsidR="006307E0" w:rsidRPr="005D7BA1" w:rsidRDefault="006307E0" w:rsidP="006307E0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38"/>
        <w:gridCol w:w="2835"/>
      </w:tblGrid>
      <w:tr w:rsidR="006307E0" w14:paraId="2EAEDC13" w14:textId="77777777" w:rsidTr="00C84770">
        <w:tc>
          <w:tcPr>
            <w:tcW w:w="7338" w:type="dxa"/>
          </w:tcPr>
          <w:p w14:paraId="2BC4971F" w14:textId="77777777" w:rsidR="006307E0" w:rsidRDefault="006307E0" w:rsidP="006307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Methode</w:t>
            </w:r>
            <w:proofErr w:type="spellEnd"/>
          </w:p>
        </w:tc>
        <w:tc>
          <w:tcPr>
            <w:tcW w:w="2835" w:type="dxa"/>
          </w:tcPr>
          <w:p w14:paraId="2FE63C95" w14:textId="4DAF8F66" w:rsidR="006307E0" w:rsidRDefault="00C37AC8" w:rsidP="006307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Begründung</w:t>
            </w:r>
            <w:proofErr w:type="spellEnd"/>
          </w:p>
        </w:tc>
      </w:tr>
      <w:tr w:rsidR="006307E0" w:rsidRPr="00CF68B8" w14:paraId="1C1937EE" w14:textId="77777777" w:rsidTr="00C84770">
        <w:trPr>
          <w:trHeight w:val="284"/>
        </w:trPr>
        <w:tc>
          <w:tcPr>
            <w:tcW w:w="7338" w:type="dxa"/>
          </w:tcPr>
          <w:p w14:paraId="053D845F" w14:textId="77777777" w:rsidR="006307E0" w:rsidRPr="004E6CE4" w:rsidRDefault="006307E0" w:rsidP="006307E0">
            <w:pPr>
              <w:pStyle w:val="KeinLeerraum"/>
              <w:rPr>
                <w:sz w:val="16"/>
                <w:szCs w:val="16"/>
                <w:lang w:val="en-US"/>
              </w:rPr>
            </w:pPr>
          </w:p>
          <w:p w14:paraId="240BDE38" w14:textId="12A52831" w:rsidR="006307E0" w:rsidRDefault="006307E0" w:rsidP="006307E0">
            <w:pPr>
              <w:pStyle w:val="KeinLeerraum"/>
              <w:rPr>
                <w:lang w:val="en-US"/>
              </w:rPr>
            </w:pPr>
            <w:r w:rsidRPr="006307E0">
              <w:rPr>
                <w:lang w:val="en-US"/>
              </w:rPr>
              <w:t xml:space="preserve">public void static </w:t>
            </w:r>
            <w:proofErr w:type="spellStart"/>
            <w:proofErr w:type="gramStart"/>
            <w:r w:rsidRPr="006307E0">
              <w:rPr>
                <w:lang w:val="en-US"/>
              </w:rPr>
              <w:t>muh</w:t>
            </w:r>
            <w:proofErr w:type="spellEnd"/>
            <w:r w:rsidRPr="006307E0">
              <w:rPr>
                <w:lang w:val="en-US"/>
              </w:rPr>
              <w:t>(</w:t>
            </w:r>
            <w:proofErr w:type="gramEnd"/>
            <w:r w:rsidRPr="006307E0">
              <w:rPr>
                <w:lang w:val="en-US"/>
              </w:rPr>
              <w:t xml:space="preserve">int </w:t>
            </w:r>
            <w:proofErr w:type="spellStart"/>
            <w:r w:rsidRPr="006307E0">
              <w:rPr>
                <w:lang w:val="en-US"/>
              </w:rPr>
              <w:t>futter</w:t>
            </w:r>
            <w:proofErr w:type="spellEnd"/>
            <w:r w:rsidRPr="006307E0">
              <w:rPr>
                <w:lang w:val="en-US"/>
              </w:rPr>
              <w:t>)</w:t>
            </w:r>
            <w:r w:rsidR="00E52686">
              <w:rPr>
                <w:lang w:val="en-US"/>
              </w:rPr>
              <w:t>{..}</w:t>
            </w:r>
          </w:p>
          <w:p w14:paraId="7658DC89" w14:textId="77777777" w:rsidR="006307E0" w:rsidRPr="006307E0" w:rsidRDefault="006307E0" w:rsidP="006307E0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A117DF0" w14:textId="1C0C8984" w:rsidR="006307E0" w:rsidRDefault="00CF68B8" w:rsidP="006307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Gültig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6307E0" w:rsidRPr="00CF68B8" w14:paraId="33E6801B" w14:textId="77777777" w:rsidTr="00C84770">
        <w:trPr>
          <w:trHeight w:val="284"/>
        </w:trPr>
        <w:tc>
          <w:tcPr>
            <w:tcW w:w="7338" w:type="dxa"/>
          </w:tcPr>
          <w:p w14:paraId="392710B4" w14:textId="77777777" w:rsidR="004E6CE4" w:rsidRPr="004E6CE4" w:rsidRDefault="004E6CE4" w:rsidP="004E6CE4">
            <w:pPr>
              <w:pStyle w:val="KeinLeerraum"/>
              <w:rPr>
                <w:sz w:val="16"/>
                <w:szCs w:val="16"/>
                <w:lang w:val="en-US"/>
              </w:rPr>
            </w:pPr>
          </w:p>
          <w:p w14:paraId="63FFB26E" w14:textId="7C7173C9" w:rsidR="006307E0" w:rsidRDefault="00C84770" w:rsidP="006307E0">
            <w:pPr>
              <w:pStyle w:val="KeinLeerraum"/>
              <w:rPr>
                <w:lang w:val="en-US"/>
              </w:rPr>
            </w:pPr>
            <w:r w:rsidRPr="006307E0">
              <w:rPr>
                <w:lang w:val="en-US"/>
              </w:rPr>
              <w:t xml:space="preserve">public </w:t>
            </w:r>
            <w:r w:rsidR="006307E0">
              <w:rPr>
                <w:lang w:val="en-US"/>
              </w:rPr>
              <w:t xml:space="preserve">static </w:t>
            </w:r>
            <w:proofErr w:type="gramStart"/>
            <w:r w:rsidR="006307E0">
              <w:rPr>
                <w:lang w:val="en-US"/>
              </w:rPr>
              <w:t>oink(</w:t>
            </w:r>
            <w:proofErr w:type="spellStart"/>
            <w:proofErr w:type="gramEnd"/>
            <w:r w:rsidR="006307E0">
              <w:rPr>
                <w:lang w:val="en-US"/>
              </w:rPr>
              <w:t>boolean</w:t>
            </w:r>
            <w:proofErr w:type="spellEnd"/>
            <w:r w:rsidR="006307E0">
              <w:rPr>
                <w:lang w:val="en-US"/>
              </w:rPr>
              <w:t xml:space="preserve"> </w:t>
            </w:r>
            <w:proofErr w:type="spellStart"/>
            <w:r w:rsidR="006307E0">
              <w:rPr>
                <w:lang w:val="en-US"/>
              </w:rPr>
              <w:t>suhle</w:t>
            </w:r>
            <w:proofErr w:type="spellEnd"/>
            <w:r w:rsidR="006307E0">
              <w:rPr>
                <w:lang w:val="en-US"/>
              </w:rPr>
              <w:t>, double temp)</w:t>
            </w:r>
            <w:r w:rsidR="00E52686">
              <w:rPr>
                <w:lang w:val="en-US"/>
              </w:rPr>
              <w:t xml:space="preserve"> {..}</w:t>
            </w:r>
          </w:p>
          <w:p w14:paraId="636D100F" w14:textId="77777777" w:rsidR="006307E0" w:rsidRPr="006307E0" w:rsidRDefault="006307E0" w:rsidP="006307E0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A0DF114" w14:textId="165670C4" w:rsidR="006307E0" w:rsidRDefault="00CF68B8" w:rsidP="006307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Ungültig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Kein</w:t>
            </w:r>
            <w:proofErr w:type="spellEnd"/>
            <w:r>
              <w:rPr>
                <w:lang w:val="en-US"/>
              </w:rPr>
              <w:t xml:space="preserve"> </w:t>
            </w:r>
            <w:r>
              <w:t>Rückgabedatentyp</w:t>
            </w:r>
          </w:p>
        </w:tc>
      </w:tr>
      <w:tr w:rsidR="006307E0" w:rsidRPr="00CF68B8" w14:paraId="009B008A" w14:textId="77777777" w:rsidTr="00C84770">
        <w:trPr>
          <w:trHeight w:val="284"/>
        </w:trPr>
        <w:tc>
          <w:tcPr>
            <w:tcW w:w="7338" w:type="dxa"/>
          </w:tcPr>
          <w:p w14:paraId="2AB8A82D" w14:textId="77777777" w:rsidR="004E6CE4" w:rsidRPr="004E6CE4" w:rsidRDefault="004E6CE4" w:rsidP="004E6CE4">
            <w:pPr>
              <w:pStyle w:val="KeinLeerraum"/>
              <w:rPr>
                <w:sz w:val="16"/>
                <w:szCs w:val="16"/>
                <w:lang w:val="en-US"/>
              </w:rPr>
            </w:pPr>
          </w:p>
          <w:p w14:paraId="5DB32F22" w14:textId="74B2E93D" w:rsidR="006307E0" w:rsidRDefault="00C84770" w:rsidP="006307E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6307E0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</w:t>
            </w:r>
            <w:r w:rsidR="006307E0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="006307E0">
              <w:rPr>
                <w:lang w:val="en-US"/>
              </w:rPr>
              <w:t>putput</w:t>
            </w:r>
            <w:proofErr w:type="spellEnd"/>
            <w:r w:rsidR="006307E0">
              <w:rPr>
                <w:lang w:val="en-US"/>
              </w:rPr>
              <w:t>(</w:t>
            </w:r>
            <w:proofErr w:type="gramEnd"/>
            <w:r w:rsidR="006307E0">
              <w:rPr>
                <w:lang w:val="en-US"/>
              </w:rPr>
              <w:t xml:space="preserve">int </w:t>
            </w:r>
            <w:proofErr w:type="spellStart"/>
            <w:r w:rsidR="006307E0">
              <w:rPr>
                <w:lang w:val="en-US"/>
              </w:rPr>
              <w:t>koerner;booelan</w:t>
            </w:r>
            <w:proofErr w:type="spellEnd"/>
            <w:r w:rsidR="006307E0">
              <w:rPr>
                <w:lang w:val="en-US"/>
              </w:rPr>
              <w:t xml:space="preserve"> </w:t>
            </w:r>
            <w:proofErr w:type="spellStart"/>
            <w:r w:rsidR="006307E0">
              <w:rPr>
                <w:lang w:val="en-US"/>
              </w:rPr>
              <w:t>fuchs</w:t>
            </w:r>
            <w:proofErr w:type="spellEnd"/>
            <w:r>
              <w:rPr>
                <w:lang w:val="en-US"/>
              </w:rPr>
              <w:t>)</w:t>
            </w:r>
            <w:r w:rsidR="00E52686">
              <w:rPr>
                <w:lang w:val="en-US"/>
              </w:rPr>
              <w:t xml:space="preserve"> {..}</w:t>
            </w:r>
          </w:p>
          <w:p w14:paraId="3E24087D" w14:textId="77777777" w:rsidR="006307E0" w:rsidRPr="006307E0" w:rsidRDefault="006307E0" w:rsidP="006307E0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76674C9" w14:textId="53E8A2F6" w:rsidR="006307E0" w:rsidRPr="00CF68B8" w:rsidRDefault="00CF68B8" w:rsidP="006307E0">
            <w:r w:rsidRPr="00CF68B8">
              <w:t xml:space="preserve">Ungültig; </w:t>
            </w:r>
            <w:proofErr w:type="gramStart"/>
            <w:r w:rsidRPr="00CF68B8">
              <w:t>Die Parametern</w:t>
            </w:r>
            <w:proofErr w:type="gramEnd"/>
            <w:r w:rsidRPr="00CF68B8">
              <w:t xml:space="preserve"> sind v</w:t>
            </w:r>
            <w:r>
              <w:t xml:space="preserve">on eine </w:t>
            </w:r>
            <w:proofErr w:type="spellStart"/>
            <w:r>
              <w:t>semikolon</w:t>
            </w:r>
            <w:proofErr w:type="spellEnd"/>
            <w:r>
              <w:t xml:space="preserve"> </w:t>
            </w:r>
            <w:proofErr w:type="spellStart"/>
            <w:r>
              <w:t>getrent</w:t>
            </w:r>
            <w:proofErr w:type="spellEnd"/>
          </w:p>
        </w:tc>
      </w:tr>
      <w:tr w:rsidR="006307E0" w:rsidRPr="00CF68B8" w14:paraId="50C5BB50" w14:textId="77777777" w:rsidTr="00C84770">
        <w:trPr>
          <w:trHeight w:val="284"/>
        </w:trPr>
        <w:tc>
          <w:tcPr>
            <w:tcW w:w="7338" w:type="dxa"/>
          </w:tcPr>
          <w:p w14:paraId="09189793" w14:textId="77777777" w:rsidR="004E6CE4" w:rsidRPr="00CF68B8" w:rsidRDefault="004E6CE4" w:rsidP="004E6CE4">
            <w:pPr>
              <w:pStyle w:val="KeinLeerraum"/>
              <w:rPr>
                <w:sz w:val="16"/>
                <w:szCs w:val="16"/>
              </w:rPr>
            </w:pPr>
          </w:p>
          <w:p w14:paraId="541846F0" w14:textId="4E770EEB" w:rsidR="006307E0" w:rsidRDefault="006307E0" w:rsidP="006307E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public static double </w:t>
            </w:r>
            <w:proofErr w:type="spellStart"/>
            <w:proofErr w:type="gramStart"/>
            <w:r>
              <w:rPr>
                <w:lang w:val="en-US"/>
              </w:rPr>
              <w:t>Blubblub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genugWasser</w:t>
            </w:r>
            <w:proofErr w:type="spellEnd"/>
            <w:r>
              <w:rPr>
                <w:lang w:val="en-US"/>
              </w:rPr>
              <w:t>)</w:t>
            </w:r>
            <w:r w:rsidR="00E52686">
              <w:rPr>
                <w:lang w:val="en-US"/>
              </w:rPr>
              <w:t xml:space="preserve"> {..}</w:t>
            </w:r>
          </w:p>
          <w:p w14:paraId="42664AB7" w14:textId="77777777" w:rsidR="006307E0" w:rsidRPr="006307E0" w:rsidRDefault="006307E0" w:rsidP="006307E0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94D2D0A" w14:textId="16A80086" w:rsidR="006307E0" w:rsidRDefault="00CF68B8" w:rsidP="006307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Gültig</w:t>
            </w:r>
            <w:proofErr w:type="spellEnd"/>
          </w:p>
        </w:tc>
      </w:tr>
      <w:tr w:rsidR="006307E0" w14:paraId="39D3E1FC" w14:textId="77777777" w:rsidTr="00C84770">
        <w:trPr>
          <w:trHeight w:val="284"/>
        </w:trPr>
        <w:tc>
          <w:tcPr>
            <w:tcW w:w="7338" w:type="dxa"/>
          </w:tcPr>
          <w:p w14:paraId="0F7B91FC" w14:textId="77777777" w:rsidR="004E6CE4" w:rsidRPr="004E6CE4" w:rsidRDefault="004E6CE4" w:rsidP="004E6CE4">
            <w:pPr>
              <w:pStyle w:val="KeinLeerraum"/>
              <w:rPr>
                <w:sz w:val="16"/>
                <w:szCs w:val="16"/>
                <w:lang w:val="en-US"/>
              </w:rPr>
            </w:pPr>
          </w:p>
          <w:p w14:paraId="0F8CD1FB" w14:textId="2773CF4C" w:rsidR="006307E0" w:rsidRDefault="00C84770" w:rsidP="006307E0">
            <w:pPr>
              <w:pStyle w:val="KeinLeerraum"/>
              <w:rPr>
                <w:lang w:val="en-US"/>
              </w:rPr>
            </w:pPr>
            <w:r w:rsidRPr="006307E0">
              <w:rPr>
                <w:lang w:val="en-US"/>
              </w:rPr>
              <w:t xml:space="preserve">public </w:t>
            </w:r>
            <w:r w:rsidR="006307E0">
              <w:rPr>
                <w:lang w:val="en-US"/>
              </w:rPr>
              <w:t xml:space="preserve">static int </w:t>
            </w:r>
            <w:proofErr w:type="spellStart"/>
            <w:proofErr w:type="gramStart"/>
            <w:r w:rsidR="006307E0">
              <w:rPr>
                <w:lang w:val="en-US"/>
              </w:rPr>
              <w:t>kikeriki</w:t>
            </w:r>
            <w:proofErr w:type="spellEnd"/>
            <w:r w:rsidR="00E52686">
              <w:rPr>
                <w:lang w:val="en-US"/>
              </w:rPr>
              <w:t xml:space="preserve">  {..}</w:t>
            </w:r>
            <w:proofErr w:type="gramEnd"/>
          </w:p>
          <w:p w14:paraId="286037E4" w14:textId="77777777" w:rsidR="006307E0" w:rsidRPr="006307E0" w:rsidRDefault="006307E0" w:rsidP="006307E0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E4CF807" w14:textId="2C99473D" w:rsidR="006307E0" w:rsidRDefault="00CF68B8" w:rsidP="006307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Gültig</w:t>
            </w:r>
            <w:proofErr w:type="spellEnd"/>
          </w:p>
        </w:tc>
      </w:tr>
    </w:tbl>
    <w:p w14:paraId="1091584B" w14:textId="77777777" w:rsidR="006307E0" w:rsidRPr="006307E0" w:rsidRDefault="006307E0" w:rsidP="006307E0">
      <w:pPr>
        <w:rPr>
          <w:lang w:val="en-US"/>
        </w:rPr>
      </w:pPr>
      <w:r w:rsidRPr="006307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8089C" wp14:editId="7C8F3038">
                <wp:simplePos x="0" y="0"/>
                <wp:positionH relativeFrom="column">
                  <wp:posOffset>528955</wp:posOffset>
                </wp:positionH>
                <wp:positionV relativeFrom="paragraph">
                  <wp:posOffset>100965</wp:posOffset>
                </wp:positionV>
                <wp:extent cx="266700" cy="222885"/>
                <wp:effectExtent l="57150" t="19050" r="19050" b="120015"/>
                <wp:wrapNone/>
                <wp:docPr id="9" name="Stern mit 5 Za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2885"/>
                        </a:xfrm>
                        <a:prstGeom prst="star5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80000">
                              <a:schemeClr val="bg1">
                                <a:lumMod val="7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3595876" id="Stern mit 5 Zacken 9" o:spid="_x0000_s1026" style="position:absolute;margin-left:41.65pt;margin-top:7.95pt;width:21pt;height:1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" path="m,85134r101871,1l133350,r31479,85135l266700,85134r-82416,52616l215765,222884,133350,170268,50935,222884,82416,137750,,85134xe" fillcolor="#a5a5a5 [2092]" stroked="f">
                <v:fill color2="#d8d8d8 [2732]" rotate="t" angle="180" colors="0 #a6a6a6;52429f #bfbfbf;1 #d9d9d9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134;101871,85135;133350,0;164829,85135;266700,85134;184284,137750;215765,222884;133350,170268;50935,222884;82416,137750;0,85134" o:connectangles="0,0,0,0,0,0,0,0,0,0,0"/>
              </v:shape>
            </w:pict>
          </mc:Fallback>
        </mc:AlternateContent>
      </w:r>
      <w:r w:rsidRPr="006307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9D5BF" wp14:editId="71C9CE89">
                <wp:simplePos x="0" y="0"/>
                <wp:positionH relativeFrom="column">
                  <wp:posOffset>266700</wp:posOffset>
                </wp:positionH>
                <wp:positionV relativeFrom="paragraph">
                  <wp:posOffset>100330</wp:posOffset>
                </wp:positionV>
                <wp:extent cx="266700" cy="222885"/>
                <wp:effectExtent l="57150" t="19050" r="19050" b="120015"/>
                <wp:wrapNone/>
                <wp:docPr id="8" name="Stern mit 5 Za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2885"/>
                        </a:xfrm>
                        <a:prstGeom prst="star5">
                          <a:avLst/>
                        </a:prstGeom>
                        <a:gradFill>
                          <a:gsLst>
                            <a:gs pos="0">
                              <a:srgbClr val="FFC000"/>
                            </a:gs>
                            <a:gs pos="80000">
                              <a:srgbClr val="FFCC00"/>
                            </a:gs>
                            <a:gs pos="100000">
                              <a:srgbClr val="FFFF00"/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7026A98" id="Stern mit 5 Zacken 8" o:spid="_x0000_s1026" style="position:absolute;margin-left:21pt;margin-top:7.9pt;width:21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" path="m,85134r101871,1l133350,r31479,85135l266700,85134r-82416,52616l215765,222884,133350,170268,50935,222884,82416,137750,,85134xe" fillcolor="#ffc000" stroked="f">
                <v:fill color2="yellow" rotate="t" angle="180" colors="0 #ffc000;52429f #fc0;1 yellow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134;101871,85135;133350,0;164829,85135;266700,85134;184284,137750;215765,222884;133350,170268;50935,222884;82416,137750;0,85134" o:connectangles="0,0,0,0,0,0,0,0,0,0,0"/>
              </v:shape>
            </w:pict>
          </mc:Fallback>
        </mc:AlternateContent>
      </w:r>
      <w:r w:rsidRPr="006307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548EA" wp14:editId="73CB2F9E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266700" cy="222885"/>
                <wp:effectExtent l="57150" t="19050" r="19050" b="120015"/>
                <wp:wrapNone/>
                <wp:docPr id="7" name="Stern mit 5 Za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2885"/>
                        </a:xfrm>
                        <a:prstGeom prst="star5">
                          <a:avLst/>
                        </a:prstGeom>
                        <a:gradFill>
                          <a:gsLst>
                            <a:gs pos="0">
                              <a:srgbClr val="FFC000"/>
                            </a:gs>
                            <a:gs pos="80000">
                              <a:srgbClr val="FFCC00"/>
                            </a:gs>
                            <a:gs pos="100000">
                              <a:srgbClr val="FFFF00"/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13832A6" id="Stern mit 5 Zacken 7" o:spid="_x0000_s1026" style="position:absolute;margin-left:0;margin-top:7.9pt;width:21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" path="m,85134r101871,1l133350,r31479,85135l266700,85134r-82416,52616l215765,222884,133350,170268,50935,222884,82416,137750,,85134xe" fillcolor="#ffc000" stroked="f">
                <v:fill color2="yellow" rotate="t" angle="180" colors="0 #ffc000;52429f #fc0;1 yellow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134;101871,85135;133350,0;164829,85135;266700,85134;184284,137750;215765,222884;133350,170268;50935,222884;82416,137750;0,85134" o:connectangles="0,0,0,0,0,0,0,0,0,0,0"/>
              </v:shape>
            </w:pict>
          </mc:Fallback>
        </mc:AlternateContent>
      </w:r>
    </w:p>
    <w:p w14:paraId="32F4DD42" w14:textId="77777777" w:rsidR="006307E0" w:rsidRPr="006307E0" w:rsidRDefault="006307E0" w:rsidP="006307E0">
      <w:pPr>
        <w:rPr>
          <w:lang w:val="en-US"/>
        </w:rPr>
      </w:pPr>
    </w:p>
    <w:p w14:paraId="76D906AA" w14:textId="77777777" w:rsidR="006307E0" w:rsidRPr="006307E0" w:rsidRDefault="006307E0" w:rsidP="00CD6B84">
      <w:pPr>
        <w:rPr>
          <w:lang w:val="en-US"/>
        </w:rPr>
      </w:pPr>
    </w:p>
    <w:p w14:paraId="7EE191DA" w14:textId="1066D597" w:rsidR="006307E0" w:rsidRDefault="006307E0" w:rsidP="00CD6B84">
      <w:r w:rsidRPr="006307E0">
        <w:t xml:space="preserve">Schreiben Sie </w:t>
      </w:r>
      <w:r>
        <w:t xml:space="preserve">die </w:t>
      </w:r>
      <w:r w:rsidR="005D7BA1" w:rsidRPr="005D7BA1">
        <w:rPr>
          <w:b/>
          <w:bCs/>
        </w:rPr>
        <w:t>Fachk</w:t>
      </w:r>
      <w:r w:rsidRPr="005D7BA1">
        <w:rPr>
          <w:b/>
          <w:bCs/>
        </w:rPr>
        <w:t>lasse</w:t>
      </w:r>
      <w:r>
        <w:t xml:space="preserve"> </w:t>
      </w:r>
      <w:proofErr w:type="spellStart"/>
      <w:r w:rsidR="005D7BA1" w:rsidRPr="005D7BA1">
        <w:rPr>
          <w:i/>
          <w:iCs/>
        </w:rPr>
        <w:t>RundeForme</w:t>
      </w:r>
      <w:r w:rsidR="005D7BA1">
        <w:t>n</w:t>
      </w:r>
      <w:proofErr w:type="spellEnd"/>
      <w:r>
        <w:t xml:space="preserve"> mit den </w:t>
      </w:r>
      <w:r w:rsidR="00C02FC2">
        <w:t xml:space="preserve">drei </w:t>
      </w:r>
      <w:r>
        <w:t xml:space="preserve">statischen Methoden für </w:t>
      </w:r>
    </w:p>
    <w:p w14:paraId="2EA56031" w14:textId="77777777" w:rsidR="006307E0" w:rsidRPr="006307E0" w:rsidRDefault="006307E0" w:rsidP="00CD6B84"/>
    <w:p w14:paraId="1968055B" w14:textId="77777777" w:rsidR="006307E0" w:rsidRDefault="006307E0" w:rsidP="006307E0">
      <w:pPr>
        <w:numPr>
          <w:ilvl w:val="0"/>
          <w:numId w:val="2"/>
        </w:numPr>
        <w:spacing w:after="120"/>
        <w:jc w:val="both"/>
        <w:rPr>
          <w:rFonts w:cs="Arial"/>
        </w:rPr>
      </w:pPr>
      <w:r>
        <w:t xml:space="preserve">Die Kreisfläche (A = r² * </w:t>
      </w:r>
      <w:r>
        <w:rPr>
          <w:rFonts w:cs="Arial"/>
        </w:rPr>
        <w:t>π)</w:t>
      </w:r>
      <w:r w:rsidR="00A40E2C">
        <w:rPr>
          <w:rFonts w:cs="Arial"/>
        </w:rPr>
        <w:t>,</w:t>
      </w:r>
    </w:p>
    <w:p w14:paraId="46A22776" w14:textId="77777777" w:rsidR="006307E0" w:rsidRDefault="006307E0" w:rsidP="006307E0">
      <w:pPr>
        <w:numPr>
          <w:ilvl w:val="0"/>
          <w:numId w:val="2"/>
        </w:numPr>
        <w:spacing w:after="120"/>
        <w:jc w:val="both"/>
        <w:rPr>
          <w:rFonts w:cs="Arial"/>
        </w:rPr>
      </w:pPr>
      <w:r>
        <w:t xml:space="preserve">Die Oberfläche einer Kugel (A = 4 * r² * </w:t>
      </w:r>
      <w:r>
        <w:rPr>
          <w:rFonts w:cs="Arial"/>
        </w:rPr>
        <w:t>π)</w:t>
      </w:r>
      <w:r w:rsidR="00A40E2C">
        <w:rPr>
          <w:rFonts w:cs="Arial"/>
        </w:rPr>
        <w:t>,</w:t>
      </w:r>
    </w:p>
    <w:p w14:paraId="56FF6936" w14:textId="77777777" w:rsidR="005D7BA1" w:rsidRDefault="006307E0" w:rsidP="00CD6B84">
      <w:pPr>
        <w:numPr>
          <w:ilvl w:val="0"/>
          <w:numId w:val="2"/>
        </w:numPr>
        <w:spacing w:after="120"/>
        <w:jc w:val="both"/>
        <w:rPr>
          <w:rFonts w:cs="Arial"/>
        </w:rPr>
      </w:pPr>
      <w:r>
        <w:t xml:space="preserve">Das Volumen einer Kugel (V = 4/3 * r³ * </w:t>
      </w:r>
      <w:r>
        <w:rPr>
          <w:rFonts w:cs="Arial"/>
        </w:rPr>
        <w:t>π)</w:t>
      </w:r>
      <w:r w:rsidR="00A40E2C">
        <w:rPr>
          <w:rFonts w:cs="Arial"/>
        </w:rPr>
        <w:t>.</w:t>
      </w:r>
    </w:p>
    <w:p w14:paraId="4DC27F60" w14:textId="3D311D98" w:rsidR="005D7BA1" w:rsidRPr="00C02FC2" w:rsidRDefault="005D7BA1" w:rsidP="00C02FC2">
      <w:pPr>
        <w:spacing w:after="120"/>
        <w:ind w:left="708"/>
      </w:pPr>
      <w:r>
        <w:t xml:space="preserve">Legen Sie sinnvolle Methodennamen, </w:t>
      </w:r>
      <w:proofErr w:type="spellStart"/>
      <w:r>
        <w:t>gemäss</w:t>
      </w:r>
      <w:proofErr w:type="spellEnd"/>
      <w:r>
        <w:t xml:space="preserve"> Konvention fest. </w:t>
      </w:r>
      <w:bookmarkStart w:id="0" w:name="_GoBack"/>
      <w:bookmarkEnd w:id="0"/>
      <w:r w:rsidR="00C02FC2">
        <w:br/>
        <w:t xml:space="preserve">Kommentieren sie die Methodenköpfe </w:t>
      </w:r>
      <w:proofErr w:type="spellStart"/>
      <w:r w:rsidR="00C02FC2">
        <w:t>gemäss</w:t>
      </w:r>
      <w:proofErr w:type="spellEnd"/>
      <w:r w:rsidR="00C02FC2">
        <w:t xml:space="preserve"> </w:t>
      </w:r>
      <w:proofErr w:type="spellStart"/>
      <w:r w:rsidR="00C02FC2">
        <w:t>JavaDoc</w:t>
      </w:r>
      <w:proofErr w:type="spellEnd"/>
      <w:r w:rsidR="00C02FC2">
        <w:t xml:space="preserve"> Syntax.</w:t>
      </w:r>
    </w:p>
    <w:p w14:paraId="64D9B912" w14:textId="45C7341C" w:rsidR="006307E0" w:rsidRPr="006307E0" w:rsidRDefault="00A40E2C" w:rsidP="00CD6B84">
      <w:r>
        <w:t>Schreiben Sie dazu eine Testklasse</w:t>
      </w:r>
      <w:r w:rsidR="005D7BA1">
        <w:t xml:space="preserve"> mit Namen </w:t>
      </w:r>
      <w:proofErr w:type="spellStart"/>
      <w:r w:rsidR="005D7BA1" w:rsidRPr="005D7BA1">
        <w:rPr>
          <w:i/>
          <w:iCs/>
        </w:rPr>
        <w:t>RundeFormenTest</w:t>
      </w:r>
      <w:proofErr w:type="spellEnd"/>
      <w:r>
        <w:t>, mit der Sie verschiedene Werte ausprobieren können, ohne das Programm neustarten zu müssen.</w:t>
      </w:r>
    </w:p>
    <w:p w14:paraId="0F9DDD2E" w14:textId="77777777" w:rsidR="006307E0" w:rsidRPr="006307E0" w:rsidRDefault="00A40E2C" w:rsidP="00CD6B84">
      <w:r w:rsidRPr="00A40E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EAED8" wp14:editId="63B6646A">
                <wp:simplePos x="0" y="0"/>
                <wp:positionH relativeFrom="column">
                  <wp:posOffset>490220</wp:posOffset>
                </wp:positionH>
                <wp:positionV relativeFrom="paragraph">
                  <wp:posOffset>93980</wp:posOffset>
                </wp:positionV>
                <wp:extent cx="266700" cy="222885"/>
                <wp:effectExtent l="57150" t="19050" r="19050" b="120015"/>
                <wp:wrapNone/>
                <wp:docPr id="12" name="Stern mit 5 Za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2885"/>
                        </a:xfrm>
                        <a:prstGeom prst="star5">
                          <a:avLst/>
                        </a:prstGeom>
                        <a:gradFill>
                          <a:gsLst>
                            <a:gs pos="0">
                              <a:srgbClr val="FFC000"/>
                            </a:gs>
                            <a:gs pos="80000">
                              <a:srgbClr val="FFCC00"/>
                            </a:gs>
                            <a:gs pos="100000">
                              <a:srgbClr val="FFFF00"/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477F7B3" id="Stern mit 5 Zacken 12" o:spid="_x0000_s1026" style="position:absolute;margin-left:38.6pt;margin-top:7.4pt;width:21pt;height: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" path="m,85134r101871,1l133350,r31479,85135l266700,85134r-82416,52616l215765,222884,133350,170268,50935,222884,82416,137750,,85134xe" fillcolor="#ffc000" stroked="f">
                <v:fill color2="yellow" rotate="t" angle="180" colors="0 #ffc000;52429f #fc0;1 yellow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134;101871,85135;133350,0;164829,85135;266700,85134;184284,137750;215765,222884;133350,170268;50935,222884;82416,137750;0,85134" o:connectangles="0,0,0,0,0,0,0,0,0,0,0"/>
              </v:shape>
            </w:pict>
          </mc:Fallback>
        </mc:AlternateContent>
      </w:r>
      <w:r w:rsidRPr="00A40E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72F71" wp14:editId="4B23E255">
                <wp:simplePos x="0" y="0"/>
                <wp:positionH relativeFrom="column">
                  <wp:posOffset>227330</wp:posOffset>
                </wp:positionH>
                <wp:positionV relativeFrom="paragraph">
                  <wp:posOffset>95250</wp:posOffset>
                </wp:positionV>
                <wp:extent cx="266700" cy="222885"/>
                <wp:effectExtent l="57150" t="19050" r="19050" b="120015"/>
                <wp:wrapNone/>
                <wp:docPr id="11" name="Stern mit 5 Za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2885"/>
                        </a:xfrm>
                        <a:prstGeom prst="star5">
                          <a:avLst/>
                        </a:prstGeom>
                        <a:gradFill>
                          <a:gsLst>
                            <a:gs pos="0">
                              <a:srgbClr val="FFC000"/>
                            </a:gs>
                            <a:gs pos="80000">
                              <a:srgbClr val="FFCC00"/>
                            </a:gs>
                            <a:gs pos="100000">
                              <a:srgbClr val="FFFF00"/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22928A2" id="Stern mit 5 Zacken 11" o:spid="_x0000_s1026" style="position:absolute;margin-left:17.9pt;margin-top:7.5pt;width:21pt;height:1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" path="m,85134r101871,1l133350,r31479,85135l266700,85134r-82416,52616l215765,222884,133350,170268,50935,222884,82416,137750,,85134xe" fillcolor="#ffc000" stroked="f">
                <v:fill color2="yellow" rotate="t" angle="180" colors="0 #ffc000;52429f #fc0;1 yellow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134;101871,85135;133350,0;164829,85135;266700,85134;184284,137750;215765,222884;133350,170268;50935,222884;82416,137750;0,85134" o:connectangles="0,0,0,0,0,0,0,0,0,0,0"/>
              </v:shape>
            </w:pict>
          </mc:Fallback>
        </mc:AlternateContent>
      </w:r>
      <w:r w:rsidRPr="00A40E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EC061" wp14:editId="5D17197C">
                <wp:simplePos x="0" y="0"/>
                <wp:positionH relativeFrom="column">
                  <wp:posOffset>-39370</wp:posOffset>
                </wp:positionH>
                <wp:positionV relativeFrom="paragraph">
                  <wp:posOffset>95250</wp:posOffset>
                </wp:positionV>
                <wp:extent cx="266700" cy="222885"/>
                <wp:effectExtent l="57150" t="19050" r="19050" b="120015"/>
                <wp:wrapNone/>
                <wp:docPr id="10" name="Stern mit 5 Za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2885"/>
                        </a:xfrm>
                        <a:prstGeom prst="star5">
                          <a:avLst/>
                        </a:prstGeom>
                        <a:gradFill>
                          <a:gsLst>
                            <a:gs pos="0">
                              <a:srgbClr val="FFC000"/>
                            </a:gs>
                            <a:gs pos="80000">
                              <a:srgbClr val="FFCC00"/>
                            </a:gs>
                            <a:gs pos="100000">
                              <a:srgbClr val="FFFF00"/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623B729" id="Stern mit 5 Zacken 10" o:spid="_x0000_s1026" style="position:absolute;margin-left:-3.1pt;margin-top:7.5pt;width:21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" path="m,85134r101871,1l133350,r31479,85135l266700,85134r-82416,52616l215765,222884,133350,170268,50935,222884,82416,137750,,85134xe" fillcolor="#ffc000" stroked="f">
                <v:fill color2="yellow" rotate="t" angle="180" colors="0 #ffc000;52429f #fc0;1 yellow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134;101871,85135;133350,0;164829,85135;266700,85134;184284,137750;215765,222884;133350,170268;50935,222884;82416,137750;0,85134" o:connectangles="0,0,0,0,0,0,0,0,0,0,0"/>
              </v:shape>
            </w:pict>
          </mc:Fallback>
        </mc:AlternateContent>
      </w:r>
    </w:p>
    <w:p w14:paraId="363AE7EE" w14:textId="77777777" w:rsidR="006307E0" w:rsidRPr="006307E0" w:rsidRDefault="006307E0" w:rsidP="00CD6B84"/>
    <w:p w14:paraId="0CE07479" w14:textId="77777777" w:rsidR="006307E0" w:rsidRPr="006307E0" w:rsidRDefault="006307E0" w:rsidP="00CD6B84"/>
    <w:p w14:paraId="19E105B9" w14:textId="4E84AE3B" w:rsidR="006307E0" w:rsidRDefault="00A40E2C" w:rsidP="00CD6B84">
      <w:r>
        <w:t xml:space="preserve">Schreiben Sie eine </w:t>
      </w:r>
      <w:r w:rsidR="005D7BA1" w:rsidRPr="005D7BA1">
        <w:rPr>
          <w:b/>
          <w:bCs/>
        </w:rPr>
        <w:t>Fachklasse</w:t>
      </w:r>
      <w:r w:rsidR="005D7BA1">
        <w:t xml:space="preserve"> </w:t>
      </w:r>
      <w:proofErr w:type="spellStart"/>
      <w:r w:rsidRPr="004E6CE4">
        <w:rPr>
          <w:i/>
          <w:iCs/>
        </w:rPr>
        <w:t>MyMath</w:t>
      </w:r>
      <w:proofErr w:type="spellEnd"/>
      <w:r>
        <w:t xml:space="preserve"> mit folgenden statischen Methoden</w:t>
      </w:r>
    </w:p>
    <w:p w14:paraId="68A553C9" w14:textId="77777777" w:rsidR="00A40E2C" w:rsidRPr="004E6CE4" w:rsidRDefault="00A40E2C" w:rsidP="00CD6B84">
      <w:pPr>
        <w:rPr>
          <w:sz w:val="10"/>
          <w:szCs w:val="10"/>
        </w:rPr>
      </w:pPr>
    </w:p>
    <w:p w14:paraId="298C2E19" w14:textId="77777777" w:rsidR="00A40E2C" w:rsidRDefault="00A40E2C" w:rsidP="00A40E2C">
      <w:pPr>
        <w:pStyle w:val="Listenabsatz"/>
        <w:numPr>
          <w:ilvl w:val="0"/>
          <w:numId w:val="3"/>
        </w:numPr>
      </w:pPr>
      <w:proofErr w:type="spellStart"/>
      <w:r w:rsidRPr="00A40E2C">
        <w:rPr>
          <w:rFonts w:ascii="Courier New" w:hAnsi="Courier New" w:cs="Courier New"/>
        </w:rPr>
        <w:t>pow</w:t>
      </w:r>
      <w:proofErr w:type="spellEnd"/>
      <w:r>
        <w:t xml:space="preserve"> - soll die </w:t>
      </w:r>
      <w:r>
        <w:rPr>
          <w:rFonts w:ascii="Courier New" w:hAnsi="Courier New"/>
          <w:b/>
        </w:rPr>
        <w:t>n</w:t>
      </w:r>
      <w:r>
        <w:t>-</w:t>
      </w:r>
      <w:proofErr w:type="spellStart"/>
      <w:r>
        <w:t>te</w:t>
      </w:r>
      <w:proofErr w:type="spellEnd"/>
      <w:r>
        <w:t xml:space="preserve"> Potenz von </w:t>
      </w:r>
      <w:r>
        <w:rPr>
          <w:rFonts w:ascii="Courier New" w:hAnsi="Courier New"/>
          <w:b/>
        </w:rPr>
        <w:t>x</w:t>
      </w:r>
      <w:r>
        <w:t xml:space="preserve"> als Rückgabewert liefern (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>),</w:t>
      </w:r>
    </w:p>
    <w:p w14:paraId="01D13407" w14:textId="77777777" w:rsidR="00A40E2C" w:rsidRDefault="00A40E2C" w:rsidP="00A40E2C">
      <w:pPr>
        <w:pStyle w:val="Listenabsatz"/>
        <w:numPr>
          <w:ilvl w:val="0"/>
          <w:numId w:val="3"/>
        </w:numPr>
      </w:pPr>
      <w:r w:rsidRPr="00A40E2C">
        <w:rPr>
          <w:rFonts w:ascii="Courier New" w:hAnsi="Courier New" w:cs="Courier New"/>
        </w:rPr>
        <w:t>fak</w:t>
      </w:r>
      <w:r>
        <w:t xml:space="preserve"> – soll die Fakultät einer Zahl berechnen, also 5! = 1*2*3*4*5 = </w:t>
      </w:r>
      <w:proofErr w:type="gramStart"/>
      <w:r>
        <w:t>120 ,</w:t>
      </w:r>
      <w:proofErr w:type="gramEnd"/>
    </w:p>
    <w:p w14:paraId="51C593D5" w14:textId="77777777" w:rsidR="00A40E2C" w:rsidRDefault="00A40E2C" w:rsidP="00A40E2C">
      <w:pPr>
        <w:pStyle w:val="Listenabsatz"/>
        <w:numPr>
          <w:ilvl w:val="0"/>
          <w:numId w:val="3"/>
        </w:numPr>
      </w:pPr>
      <w:r w:rsidRPr="00A40E2C">
        <w:rPr>
          <w:rFonts w:ascii="Courier New" w:hAnsi="Courier New" w:cs="Courier New"/>
        </w:rPr>
        <w:t>root</w:t>
      </w:r>
      <w:r>
        <w:t xml:space="preserve"> – soll die n-</w:t>
      </w:r>
      <w:proofErr w:type="spellStart"/>
      <w:r>
        <w:t>te</w:t>
      </w:r>
      <w:proofErr w:type="spellEnd"/>
      <w:r>
        <w:t xml:space="preserve"> Wurzel aus einer Zahl ziehen, siehe Infoblatt</w:t>
      </w:r>
      <w:r w:rsidR="00564FD1">
        <w:t>,</w:t>
      </w:r>
    </w:p>
    <w:p w14:paraId="23C5416D" w14:textId="0CE230EC" w:rsidR="00A40E2C" w:rsidRDefault="00564FD1" w:rsidP="00A40E2C">
      <w:pPr>
        <w:pStyle w:val="Listenabsatz"/>
        <w:numPr>
          <w:ilvl w:val="0"/>
          <w:numId w:val="3"/>
        </w:numPr>
      </w:pPr>
      <w:proofErr w:type="spellStart"/>
      <w:r w:rsidRPr="00564FD1">
        <w:rPr>
          <w:rFonts w:ascii="Courier New" w:hAnsi="Courier New" w:cs="Courier New"/>
        </w:rPr>
        <w:t>pythagoras</w:t>
      </w:r>
      <w:proofErr w:type="spellEnd"/>
      <w:r>
        <w:t xml:space="preserve"> – soll </w:t>
      </w:r>
      <w:r w:rsidR="004E6CE4">
        <w:t>mit den Parametern</w:t>
      </w:r>
      <w:r>
        <w:t xml:space="preserve"> </w:t>
      </w:r>
      <w:r w:rsidR="004E6CE4">
        <w:t xml:space="preserve">für die </w:t>
      </w:r>
      <w:r>
        <w:t xml:space="preserve">Seiten a und b </w:t>
      </w:r>
      <w:r w:rsidR="004E6CE4">
        <w:t xml:space="preserve">als Ergebnis </w:t>
      </w:r>
      <w:r>
        <w:t>die Hypotenuse (c) liefern (a² + b² =c²).</w:t>
      </w:r>
    </w:p>
    <w:p w14:paraId="616BC46B" w14:textId="77777777" w:rsidR="00A40E2C" w:rsidRDefault="00A40E2C" w:rsidP="00A40E2C"/>
    <w:p w14:paraId="7E5B2432" w14:textId="6F162E73" w:rsidR="00A40E2C" w:rsidRPr="006307E0" w:rsidRDefault="00A40E2C" w:rsidP="00A40E2C">
      <w:r>
        <w:t>Sie dürfen die (echte) Math Klasse nicht benutzen.</w:t>
      </w:r>
      <w:r w:rsidR="00564FD1">
        <w:t xml:space="preserve"> Schreiben Sie eine Testklasse</w:t>
      </w:r>
      <w:r w:rsidR="004E6CE4">
        <w:t xml:space="preserve"> mit Namen </w:t>
      </w:r>
      <w:proofErr w:type="spellStart"/>
      <w:r w:rsidR="004E6CE4" w:rsidRPr="004E6CE4">
        <w:rPr>
          <w:i/>
          <w:iCs/>
        </w:rPr>
        <w:t>MyMathTest</w:t>
      </w:r>
      <w:proofErr w:type="spellEnd"/>
      <w:r w:rsidR="00564FD1">
        <w:t xml:space="preserve">, </w:t>
      </w:r>
      <w:proofErr w:type="gramStart"/>
      <w:r w:rsidR="004E6CE4">
        <w:t>in</w:t>
      </w:r>
      <w:r w:rsidR="00564FD1">
        <w:t xml:space="preserve"> der Benutzer</w:t>
      </w:r>
      <w:proofErr w:type="gramEnd"/>
      <w:r w:rsidR="00564FD1">
        <w:t xml:space="preserve"> mit einem Menü</w:t>
      </w:r>
      <w:r w:rsidR="004E6CE4">
        <w:t xml:space="preserve"> (</w:t>
      </w:r>
      <w:proofErr w:type="spellStart"/>
      <w:r w:rsidR="004E6CE4" w:rsidRPr="004E6CE4">
        <w:rPr>
          <w:b/>
          <w:bCs/>
        </w:rPr>
        <w:t>Tip</w:t>
      </w:r>
      <w:proofErr w:type="spellEnd"/>
      <w:r w:rsidR="004E6CE4">
        <w:t xml:space="preserve">: switch </w:t>
      </w:r>
      <w:proofErr w:type="spellStart"/>
      <w:r w:rsidR="004E6CE4">
        <w:t>case</w:t>
      </w:r>
      <w:proofErr w:type="spellEnd"/>
      <w:r w:rsidR="004E6CE4">
        <w:t xml:space="preserve"> verwenden)</w:t>
      </w:r>
      <w:r w:rsidR="00564FD1">
        <w:t xml:space="preserve"> </w:t>
      </w:r>
      <w:r w:rsidR="004E6CE4">
        <w:t>die</w:t>
      </w:r>
      <w:r w:rsidR="00564FD1">
        <w:t xml:space="preserve"> </w:t>
      </w:r>
      <w:r w:rsidR="004E6CE4">
        <w:t>Korrektheit der implementierten Methoden</w:t>
      </w:r>
      <w:r w:rsidR="00564FD1">
        <w:t xml:space="preserve"> testen kann.</w:t>
      </w:r>
    </w:p>
    <w:p w14:paraId="09887E84" w14:textId="77777777" w:rsidR="006307E0" w:rsidRPr="006307E0" w:rsidRDefault="00564FD1" w:rsidP="00CD6B84">
      <w:r w:rsidRPr="00564F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9987D" wp14:editId="6E9BE992">
                <wp:simplePos x="0" y="0"/>
                <wp:positionH relativeFrom="column">
                  <wp:posOffset>727710</wp:posOffset>
                </wp:positionH>
                <wp:positionV relativeFrom="paragraph">
                  <wp:posOffset>24765</wp:posOffset>
                </wp:positionV>
                <wp:extent cx="269240" cy="224790"/>
                <wp:effectExtent l="57150" t="19050" r="16510" b="118110"/>
                <wp:wrapNone/>
                <wp:docPr id="16" name="Stern mit 5 Za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24790"/>
                        </a:xfrm>
                        <a:prstGeom prst="star5">
                          <a:avLst/>
                        </a:prstGeom>
                        <a:gradFill rotWithShape="1">
                          <a:gsLst>
                            <a:gs pos="0">
                              <a:srgbClr val="C00000"/>
                            </a:gs>
                            <a:gs pos="80000">
                              <a:srgbClr val="FF0000"/>
                            </a:gs>
                            <a:gs pos="100000">
                              <a:srgbClr val="CC0000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41BEE68" id="Stern mit 5 Zacken 16" o:spid="_x0000_s1026" style="position:absolute;margin-left:57.3pt;margin-top:1.95pt;width:21.2pt;height:1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240,22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" path="m,85862r102841,1l134620,r31779,85863l269240,85862r-83201,53065l217820,224789,134620,171723,51420,224789,83201,138927,,85862xe" fillcolor="#c00000" stroked="f">
                <v:fill color2="#c00" rotate="t" angle="180" colors="0 #c00000;52429f red;1 #c0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862;102841,85863;134620,0;166399,85863;269240,85862;186039,138927;217820,224789;134620,171723;51420,224789;83201,138927;0,85862" o:connectangles="0,0,0,0,0,0,0,0,0,0,0"/>
              </v:shape>
            </w:pict>
          </mc:Fallback>
        </mc:AlternateContent>
      </w:r>
      <w:r w:rsidRPr="00564F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C7109" wp14:editId="6B694ECB">
                <wp:simplePos x="0" y="0"/>
                <wp:positionH relativeFrom="column">
                  <wp:posOffset>459105</wp:posOffset>
                </wp:positionH>
                <wp:positionV relativeFrom="paragraph">
                  <wp:posOffset>23495</wp:posOffset>
                </wp:positionV>
                <wp:extent cx="269240" cy="224790"/>
                <wp:effectExtent l="57150" t="19050" r="16510" b="118110"/>
                <wp:wrapNone/>
                <wp:docPr id="15" name="Stern mit 5 Za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24790"/>
                        </a:xfrm>
                        <a:prstGeom prst="star5">
                          <a:avLst/>
                        </a:prstGeom>
                        <a:gradFill rotWithShape="1">
                          <a:gsLst>
                            <a:gs pos="0">
                              <a:srgbClr val="C00000"/>
                            </a:gs>
                            <a:gs pos="80000">
                              <a:srgbClr val="FF0000"/>
                            </a:gs>
                            <a:gs pos="100000">
                              <a:srgbClr val="CC0000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1AC5736" id="Stern mit 5 Zacken 15" o:spid="_x0000_s1026" style="position:absolute;margin-left:36.15pt;margin-top:1.85pt;width:21.2pt;height:17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240,22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" path="m,85862r102841,1l134620,r31779,85863l269240,85862r-83201,53065l217820,224789,134620,171723,51420,224789,83201,138927,,85862xe" fillcolor="#c00000" stroked="f">
                <v:fill color2="#c00" rotate="t" angle="180" colors="0 #c00000;52429f red;1 #c0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862;102841,85863;134620,0;166399,85863;269240,85862;186039,138927;217820,224789;134620,171723;51420,224789;83201,138927;0,85862" o:connectangles="0,0,0,0,0,0,0,0,0,0,0"/>
              </v:shape>
            </w:pict>
          </mc:Fallback>
        </mc:AlternateContent>
      </w:r>
      <w:r w:rsidRPr="00564F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00AA92" wp14:editId="2E9C8160">
                <wp:simplePos x="0" y="0"/>
                <wp:positionH relativeFrom="column">
                  <wp:posOffset>187325</wp:posOffset>
                </wp:positionH>
                <wp:positionV relativeFrom="paragraph">
                  <wp:posOffset>23495</wp:posOffset>
                </wp:positionV>
                <wp:extent cx="269240" cy="224790"/>
                <wp:effectExtent l="57150" t="19050" r="16510" b="118110"/>
                <wp:wrapNone/>
                <wp:docPr id="14" name="Stern mit 5 Za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24790"/>
                        </a:xfrm>
                        <a:prstGeom prst="star5">
                          <a:avLst/>
                        </a:prstGeom>
                        <a:gradFill rotWithShape="1">
                          <a:gsLst>
                            <a:gs pos="0">
                              <a:srgbClr val="C00000"/>
                            </a:gs>
                            <a:gs pos="80000">
                              <a:srgbClr val="FF0000"/>
                            </a:gs>
                            <a:gs pos="100000">
                              <a:srgbClr val="CC0000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229F578" id="Stern mit 5 Zacken 14" o:spid="_x0000_s1026" style="position:absolute;margin-left:14.75pt;margin-top:1.85pt;width:21.2pt;height:1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240,22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" path="m,85862r102841,1l134620,r31779,85863l269240,85862r-83201,53065l217820,224789,134620,171723,51420,224789,83201,138927,,85862xe" fillcolor="#c00000" stroked="f">
                <v:fill color2="#c00" rotate="t" angle="180" colors="0 #c00000;52429f red;1 #c0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862;102841,85863;134620,0;166399,85863;269240,85862;186039,138927;217820,224789;134620,171723;51420,224789;83201,138927;0,85862" o:connectangles="0,0,0,0,0,0,0,0,0,0,0"/>
              </v:shape>
            </w:pict>
          </mc:Fallback>
        </mc:AlternateContent>
      </w:r>
      <w:r w:rsidRPr="00564F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C0DA7" wp14:editId="604487F9">
                <wp:simplePos x="0" y="0"/>
                <wp:positionH relativeFrom="column">
                  <wp:posOffset>-78740</wp:posOffset>
                </wp:positionH>
                <wp:positionV relativeFrom="paragraph">
                  <wp:posOffset>25400</wp:posOffset>
                </wp:positionV>
                <wp:extent cx="269240" cy="224790"/>
                <wp:effectExtent l="57150" t="19050" r="16510" b="118110"/>
                <wp:wrapNone/>
                <wp:docPr id="13" name="Stern mit 5 Zac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24790"/>
                        </a:xfrm>
                        <a:prstGeom prst="star5">
                          <a:avLst/>
                        </a:prstGeom>
                        <a:gradFill rotWithShape="1">
                          <a:gsLst>
                            <a:gs pos="0">
                              <a:srgbClr val="C00000"/>
                            </a:gs>
                            <a:gs pos="80000">
                              <a:srgbClr val="FF0000"/>
                            </a:gs>
                            <a:gs pos="100000">
                              <a:srgbClr val="CC0000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9C1F321" id="Stern mit 5 Zacken 13" o:spid="_x0000_s1026" style="position:absolute;margin-left:-6.2pt;margin-top:2pt;width:21.2pt;height:1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240,22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" path="m,85862r102841,1l134620,r31779,85863l269240,85862r-83201,53065l217820,224789,134620,171723,51420,224789,83201,138927,,85862xe" fillcolor="#c00000" stroked="f">
                <v:fill color2="#c00" rotate="t" angle="180" colors="0 #c00000;52429f red;1 #c0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862;102841,85863;134620,0;166399,85863;269240,85862;186039,138927;217820,224789;134620,171723;51420,224789;83201,138927;0,85862" o:connectangles="0,0,0,0,0,0,0,0,0,0,0"/>
              </v:shape>
            </w:pict>
          </mc:Fallback>
        </mc:AlternateContent>
      </w:r>
    </w:p>
    <w:p w14:paraId="546A343E" w14:textId="77777777" w:rsidR="006307E0" w:rsidRPr="006307E0" w:rsidRDefault="006307E0" w:rsidP="00CD6B84"/>
    <w:p w14:paraId="09630166" w14:textId="77777777" w:rsidR="00564FD1" w:rsidRDefault="00564FD1" w:rsidP="00CD6B84">
      <w:r>
        <w:t>Die trigonometrische Funktio</w:t>
      </w:r>
      <w:r w:rsidRPr="00564FD1">
        <w:t>n sin(</w:t>
      </w:r>
      <w:r w:rsidRPr="00564FD1">
        <w:rPr>
          <w:iCs/>
        </w:rPr>
        <w:t>x)</w:t>
      </w:r>
      <w:r w:rsidRPr="00564FD1">
        <w:t xml:space="preserve"> </w:t>
      </w:r>
      <w:r>
        <w:t>kann durch die folgende unendliche Potenzreihe dargestellt werden:</w:t>
      </w:r>
    </w:p>
    <w:p w14:paraId="3639557C" w14:textId="77777777" w:rsidR="00564FD1" w:rsidRPr="00564FD1" w:rsidRDefault="00174492" w:rsidP="00CD6B8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5!</m:t>
                  </m:r>
                </m:den>
              </m:f>
              <m:r>
                <w:rPr>
                  <w:rFonts w:ascii="Cambria Math" w:hAnsi="Cambria Math"/>
                </w:rPr>
                <m:t>-…</m:t>
              </m:r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50914F10" w14:textId="77777777" w:rsidR="006307E0" w:rsidRPr="006307E0" w:rsidRDefault="005E4FCE" w:rsidP="005E4FCE">
      <w:pPr>
        <w:jc w:val="both"/>
      </w:pPr>
      <w:r>
        <w:t xml:space="preserve">Wird </w:t>
      </w:r>
      <w:r w:rsidR="00564FD1">
        <w:t xml:space="preserve">diese Reihe nur bis zu einem bestimmten Glied auswertet, erhält man einen Näherungswert für sin </w:t>
      </w:r>
      <w:r w:rsidR="00564FD1">
        <w:rPr>
          <w:i/>
          <w:iCs/>
        </w:rPr>
        <w:t>x</w:t>
      </w:r>
      <w:r w:rsidR="00564FD1">
        <w:t>. Man kann beispielsweise abbrechen, wenn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 w:rsidR="00564FD1">
        <w:t> nicht mehr als </w:t>
      </w:r>
      <m:oMath>
        <m:r>
          <w:rPr>
            <w:rFonts w:ascii="Cambria Math" w:hAnsi="Cambria Math"/>
          </w:rPr>
          <m:t>ε %</m:t>
        </m:r>
      </m:oMath>
      <w:r w:rsidR="00564FD1">
        <w:t xml:space="preserve"> des aufgelaufenen Näherungswerts ausmacht. Entwickeln Sie ein entsprechendes Programmfragment und testen Sie es mit verschiedenen Werten von </w:t>
      </w:r>
      <w:r w:rsidR="00564FD1">
        <w:rPr>
          <w:i/>
          <w:iCs/>
        </w:rPr>
        <w:t>x</w:t>
      </w:r>
      <w:r>
        <w:t xml:space="preserve"> </w:t>
      </w:r>
      <w:r w:rsidR="00564FD1">
        <w:t>(im</w:t>
      </w:r>
      <w:r>
        <w:t> </w:t>
      </w:r>
      <w:r w:rsidR="00564FD1">
        <w:t xml:space="preserve">Bereich 0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64FD1">
        <w:t xml:space="preserve">) und </w:t>
      </w:r>
      <m:oMath>
        <m:r>
          <w:rPr>
            <w:rFonts w:ascii="Cambria Math" w:hAnsi="Cambria Math"/>
          </w:rPr>
          <m:t>ε</m:t>
        </m:r>
      </m:oMath>
      <w:r w:rsidR="00564FD1">
        <w:t>.</w:t>
      </w:r>
    </w:p>
    <w:sectPr w:rsidR="006307E0" w:rsidRPr="006307E0" w:rsidSect="00C84770">
      <w:headerReference w:type="default" r:id="rId8"/>
      <w:footerReference w:type="default" r:id="rId9"/>
      <w:pgSz w:w="11906" w:h="16838"/>
      <w:pgMar w:top="851" w:right="567" w:bottom="851" w:left="851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F653D" w14:textId="77777777" w:rsidR="00174492" w:rsidRDefault="00174492" w:rsidP="00AB44B1">
      <w:r>
        <w:separator/>
      </w:r>
    </w:p>
    <w:p w14:paraId="4E9BA8EE" w14:textId="77777777" w:rsidR="00174492" w:rsidRDefault="00174492"/>
  </w:endnote>
  <w:endnote w:type="continuationSeparator" w:id="0">
    <w:p w14:paraId="2AFC72BB" w14:textId="77777777" w:rsidR="00174492" w:rsidRDefault="00174492" w:rsidP="00AB44B1">
      <w:r>
        <w:continuationSeparator/>
      </w:r>
    </w:p>
    <w:p w14:paraId="31CA462D" w14:textId="77777777" w:rsidR="00174492" w:rsidRDefault="001744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12781" w14:textId="15DC753D" w:rsidR="00406642" w:rsidRPr="005529A1" w:rsidRDefault="00E52686" w:rsidP="005529A1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B97B4E">
      <w:rPr>
        <w:rFonts w:cs="Arial"/>
        <w:noProof/>
        <w:color w:val="262626" w:themeColor="text1" w:themeTint="D9"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A77765" wp14:editId="0CB71F09">
              <wp:simplePos x="0" y="0"/>
              <wp:positionH relativeFrom="margin">
                <wp:posOffset>3810</wp:posOffset>
              </wp:positionH>
              <wp:positionV relativeFrom="paragraph">
                <wp:posOffset>-251460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/>
                        </a:ext>
                      </a:extLst>
                    </wps:spPr>
                    <wps:txbx>
                      <w:txbxContent>
                        <w:p w14:paraId="6A8F6820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67A77765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.3pt;margin-top:-19.8pt;width:477.7pt;height: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" filled="f" stroked="f">
              <v:textbox inset="0">
                <w:txbxContent>
                  <w:p w14:paraId="6A8F6820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cs="Arial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5529A1">
      <w:rPr>
        <w:rFonts w:cs="Arial"/>
        <w:noProof/>
        <w:sz w:val="24"/>
        <w:szCs w:val="24"/>
        <w:lang w:eastAsia="de-DE"/>
      </w:rPr>
      <w:drawing>
        <wp:inline distT="0" distB="0" distL="0" distR="0" wp14:anchorId="1F2BF93D" wp14:editId="6AD93EF3">
          <wp:extent cx="5963520" cy="25189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520" cy="25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29A1" w:rsidRPr="005529A1">
      <w:rPr>
        <w:rFonts w:cs="Arial"/>
        <w:color w:val="BFBFBF" w:themeColor="background1" w:themeShade="BF"/>
        <w:sz w:val="16"/>
        <w:szCs w:val="16"/>
      </w:rPr>
      <w:t>©</w:t>
    </w:r>
    <w:proofErr w:type="spellStart"/>
    <w:r w:rsidR="005529A1" w:rsidRPr="005529A1">
      <w:rPr>
        <w:rFonts w:cs="Arial"/>
        <w:color w:val="BFBFBF" w:themeColor="background1" w:themeShade="BF"/>
        <w:sz w:val="16"/>
        <w:szCs w:val="16"/>
      </w:rPr>
      <w:t>Tenbusch</w:t>
    </w:r>
    <w:proofErr w:type="spellEnd"/>
    <w:r>
      <w:rPr>
        <w:rFonts w:cs="Arial"/>
        <w:color w:val="BFBFBF" w:themeColor="background1" w:themeShade="BF"/>
        <w:sz w:val="16"/>
        <w:szCs w:val="16"/>
      </w:rPr>
      <w:t xml:space="preserve">, </w:t>
    </w:r>
    <w:proofErr w:type="spellStart"/>
    <w:r>
      <w:rPr>
        <w:rFonts w:cs="Arial"/>
        <w:color w:val="BFBFBF" w:themeColor="background1" w:themeShade="BF"/>
        <w:sz w:val="16"/>
        <w:szCs w:val="16"/>
      </w:rPr>
      <w:t>Bellaire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6AB70" w14:textId="77777777" w:rsidR="00174492" w:rsidRDefault="00174492" w:rsidP="00AB44B1">
      <w:r>
        <w:separator/>
      </w:r>
    </w:p>
    <w:p w14:paraId="35EBD635" w14:textId="77777777" w:rsidR="00174492" w:rsidRDefault="00174492"/>
  </w:footnote>
  <w:footnote w:type="continuationSeparator" w:id="0">
    <w:p w14:paraId="247354B2" w14:textId="77777777" w:rsidR="00174492" w:rsidRDefault="00174492" w:rsidP="00AB44B1">
      <w:r>
        <w:continuationSeparator/>
      </w:r>
    </w:p>
    <w:p w14:paraId="7784F333" w14:textId="77777777" w:rsidR="00174492" w:rsidRDefault="001744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2085"/>
      <w:gridCol w:w="2086"/>
      <w:gridCol w:w="1225"/>
      <w:gridCol w:w="1225"/>
    </w:tblGrid>
    <w:tr w:rsidR="006D628D" w14:paraId="6A99CEB0" w14:textId="77777777" w:rsidTr="00CD6B8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87ED6F5" w14:textId="3BB87E75" w:rsidR="00C30020" w:rsidRPr="00E1247D" w:rsidRDefault="004B2A8D" w:rsidP="00E1247D">
          <w:pPr>
            <w:pStyle w:val="berschrift2"/>
            <w:outlineLvl w:val="1"/>
          </w:pPr>
          <w:r>
            <w:rPr>
              <w:sz w:val="24"/>
            </w:rPr>
            <w:t xml:space="preserve">ITMI, </w:t>
          </w:r>
          <w:r w:rsidR="00AB7612">
            <w:rPr>
              <w:sz w:val="24"/>
            </w:rPr>
            <w:t>Anwendungssysteme</w:t>
          </w:r>
        </w:p>
        <w:p w14:paraId="65095BF4" w14:textId="77777777" w:rsidR="006D628D" w:rsidRPr="005227F5" w:rsidRDefault="006307E0" w:rsidP="005227F5">
          <w:pPr>
            <w:pStyle w:val="berschrift3"/>
            <w:outlineLvl w:val="2"/>
          </w:pPr>
          <w:r>
            <w:t>Grundlagen</w:t>
          </w:r>
        </w:p>
      </w:tc>
      <w:tc>
        <w:tcPr>
          <w:tcW w:w="417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33198F82" w14:textId="77777777" w:rsidR="006D628D" w:rsidRPr="00E1247D" w:rsidRDefault="006307E0" w:rsidP="002E1CEF">
          <w:pPr>
            <w:pStyle w:val="berschrift1"/>
            <w:outlineLvl w:val="0"/>
          </w:pPr>
          <w:r>
            <w:t>Programmierübung</w:t>
          </w:r>
        </w:p>
        <w:p w14:paraId="76A34F55" w14:textId="77777777" w:rsidR="006D628D" w:rsidRPr="00E1247D" w:rsidRDefault="006307E0" w:rsidP="00E1247D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</w:rPr>
          </w:pPr>
          <w:r>
            <w:rPr>
              <w:rFonts w:ascii="Comic Sans MS" w:hAnsi="Comic Sans MS" w:cs="Arial"/>
              <w:color w:val="0F243E" w:themeColor="text2" w:themeShade="80"/>
              <w:szCs w:val="20"/>
            </w:rPr>
            <w:t>Methoden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227594D" w14:textId="77777777" w:rsidR="006D628D" w:rsidRPr="00E1247D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  <w:lang w:eastAsia="de-DE"/>
            </w:rPr>
            <w:drawing>
              <wp:anchor distT="0" distB="0" distL="114300" distR="114300" simplePos="0" relativeHeight="251657216" behindDoc="1" locked="0" layoutInCell="1" allowOverlap="1" wp14:anchorId="7B2BA89B" wp14:editId="54F03B9E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14:paraId="6B208490" w14:textId="77777777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299B2F8C" w14:textId="77777777"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417BE022" w14:textId="77777777"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48523CC3" w14:textId="77777777"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15F1D876" w14:textId="77777777"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A09F59D" w14:textId="77777777"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D60644" w14:paraId="7CD77BD0" w14:textId="77777777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98A8451" w14:textId="77777777"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20308F1" w14:textId="77777777"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97AE682" w14:textId="77777777"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AE9E4B7" w14:textId="77777777" w:rsidR="0021676E" w:rsidRPr="00E1247D" w:rsidRDefault="0021676E" w:rsidP="005529A1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Blatt Nr.:</w:t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 xml:space="preserve"> 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5F37CB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5F37CB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9F81201" w14:textId="77777777"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71B5D764" w14:textId="77777777" w:rsidR="00E5408E" w:rsidRPr="00E1247D" w:rsidRDefault="00E5408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007B8"/>
    <w:multiLevelType w:val="hybridMultilevel"/>
    <w:tmpl w:val="7D302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231D9"/>
    <w:multiLevelType w:val="hybridMultilevel"/>
    <w:tmpl w:val="1B12F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97E70"/>
    <w:multiLevelType w:val="hybridMultilevel"/>
    <w:tmpl w:val="C9BA7F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E0"/>
    <w:rsid w:val="00004904"/>
    <w:rsid w:val="0007299C"/>
    <w:rsid w:val="000927B5"/>
    <w:rsid w:val="000D1650"/>
    <w:rsid w:val="000E746C"/>
    <w:rsid w:val="00126AA9"/>
    <w:rsid w:val="00135C8C"/>
    <w:rsid w:val="00136E44"/>
    <w:rsid w:val="001562AF"/>
    <w:rsid w:val="00174492"/>
    <w:rsid w:val="00191848"/>
    <w:rsid w:val="001A4D16"/>
    <w:rsid w:val="001F1F16"/>
    <w:rsid w:val="0021676E"/>
    <w:rsid w:val="00242806"/>
    <w:rsid w:val="00287A53"/>
    <w:rsid w:val="00290DF9"/>
    <w:rsid w:val="00292CCB"/>
    <w:rsid w:val="002A4DDA"/>
    <w:rsid w:val="002E1CEF"/>
    <w:rsid w:val="00337F18"/>
    <w:rsid w:val="00346705"/>
    <w:rsid w:val="003760C3"/>
    <w:rsid w:val="0039103E"/>
    <w:rsid w:val="003D6C8E"/>
    <w:rsid w:val="003E009F"/>
    <w:rsid w:val="00406642"/>
    <w:rsid w:val="00417990"/>
    <w:rsid w:val="004410B5"/>
    <w:rsid w:val="004470BA"/>
    <w:rsid w:val="00483BFF"/>
    <w:rsid w:val="00491A88"/>
    <w:rsid w:val="004B21BB"/>
    <w:rsid w:val="004B2A8D"/>
    <w:rsid w:val="004D5CFF"/>
    <w:rsid w:val="004E6CE4"/>
    <w:rsid w:val="005055B3"/>
    <w:rsid w:val="005143CD"/>
    <w:rsid w:val="00521D7D"/>
    <w:rsid w:val="005227F5"/>
    <w:rsid w:val="00531372"/>
    <w:rsid w:val="00533DCA"/>
    <w:rsid w:val="005529A1"/>
    <w:rsid w:val="00555E46"/>
    <w:rsid w:val="00564FD1"/>
    <w:rsid w:val="00565687"/>
    <w:rsid w:val="00567CE6"/>
    <w:rsid w:val="00574964"/>
    <w:rsid w:val="005754CC"/>
    <w:rsid w:val="00591FC0"/>
    <w:rsid w:val="00594DA8"/>
    <w:rsid w:val="005A7CA9"/>
    <w:rsid w:val="005C4E50"/>
    <w:rsid w:val="005D155E"/>
    <w:rsid w:val="005D7BA1"/>
    <w:rsid w:val="005E4FCE"/>
    <w:rsid w:val="005F37CB"/>
    <w:rsid w:val="006307E0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7AF"/>
    <w:rsid w:val="006F65BE"/>
    <w:rsid w:val="00715559"/>
    <w:rsid w:val="00724280"/>
    <w:rsid w:val="007310E8"/>
    <w:rsid w:val="007364D8"/>
    <w:rsid w:val="007727DA"/>
    <w:rsid w:val="00783868"/>
    <w:rsid w:val="007C4BC1"/>
    <w:rsid w:val="007C4E1D"/>
    <w:rsid w:val="007C56DA"/>
    <w:rsid w:val="007C5718"/>
    <w:rsid w:val="007D123D"/>
    <w:rsid w:val="007D350D"/>
    <w:rsid w:val="007D3C1E"/>
    <w:rsid w:val="007D3E4D"/>
    <w:rsid w:val="007F080C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073C7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A16DE4"/>
    <w:rsid w:val="00A17372"/>
    <w:rsid w:val="00A33423"/>
    <w:rsid w:val="00A40E2C"/>
    <w:rsid w:val="00A548CC"/>
    <w:rsid w:val="00A90A9B"/>
    <w:rsid w:val="00A9520A"/>
    <w:rsid w:val="00AB44B1"/>
    <w:rsid w:val="00AB7612"/>
    <w:rsid w:val="00AC07CA"/>
    <w:rsid w:val="00AD0A98"/>
    <w:rsid w:val="00AD0E1A"/>
    <w:rsid w:val="00B04B66"/>
    <w:rsid w:val="00B802AF"/>
    <w:rsid w:val="00BA5403"/>
    <w:rsid w:val="00BC215B"/>
    <w:rsid w:val="00BD4B1B"/>
    <w:rsid w:val="00BD7390"/>
    <w:rsid w:val="00BE089D"/>
    <w:rsid w:val="00BF26EB"/>
    <w:rsid w:val="00C0170E"/>
    <w:rsid w:val="00C02FC2"/>
    <w:rsid w:val="00C036A5"/>
    <w:rsid w:val="00C30020"/>
    <w:rsid w:val="00C37AC8"/>
    <w:rsid w:val="00C41027"/>
    <w:rsid w:val="00C45B43"/>
    <w:rsid w:val="00C84770"/>
    <w:rsid w:val="00C957AE"/>
    <w:rsid w:val="00CA3C61"/>
    <w:rsid w:val="00CC5B4B"/>
    <w:rsid w:val="00CC5BD8"/>
    <w:rsid w:val="00CD6B84"/>
    <w:rsid w:val="00CE0D23"/>
    <w:rsid w:val="00CF2DDF"/>
    <w:rsid w:val="00CF68B8"/>
    <w:rsid w:val="00D41785"/>
    <w:rsid w:val="00D60644"/>
    <w:rsid w:val="00D63D50"/>
    <w:rsid w:val="00D70AAD"/>
    <w:rsid w:val="00D81292"/>
    <w:rsid w:val="00D812F8"/>
    <w:rsid w:val="00D96CA5"/>
    <w:rsid w:val="00DA521A"/>
    <w:rsid w:val="00DB55CB"/>
    <w:rsid w:val="00DD23F3"/>
    <w:rsid w:val="00DD3F16"/>
    <w:rsid w:val="00DE10EC"/>
    <w:rsid w:val="00DE1AE1"/>
    <w:rsid w:val="00DF4DCF"/>
    <w:rsid w:val="00E1247D"/>
    <w:rsid w:val="00E42F58"/>
    <w:rsid w:val="00E52686"/>
    <w:rsid w:val="00E5408E"/>
    <w:rsid w:val="00E71397"/>
    <w:rsid w:val="00E833D7"/>
    <w:rsid w:val="00EB0639"/>
    <w:rsid w:val="00ED1C9A"/>
    <w:rsid w:val="00EE0546"/>
    <w:rsid w:val="00EE328E"/>
    <w:rsid w:val="00F07773"/>
    <w:rsid w:val="00F20AEE"/>
    <w:rsid w:val="00F412E3"/>
    <w:rsid w:val="00F42994"/>
    <w:rsid w:val="00F53402"/>
    <w:rsid w:val="00FB72C7"/>
    <w:rsid w:val="00FB73FC"/>
    <w:rsid w:val="00FD44D4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3439C"/>
  <w15:docId w15:val="{1E7619AA-CD2C-4C35-BC5A-6432235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3423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  <w:sz w:val="24"/>
      <w:szCs w:val="24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  <w:style w:type="paragraph" w:styleId="Listenabsatz">
    <w:name w:val="List Paragraph"/>
    <w:basedOn w:val="Standard"/>
    <w:uiPriority w:val="34"/>
    <w:rsid w:val="00A40E2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64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Verwaltung\OSZIMT_A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F9F49-DD4D-45CE-B2D3-0FA44084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OSZIMT_AS.dotx</Template>
  <TotalTime>0</TotalTime>
  <Pages>1</Pages>
  <Words>284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user</cp:lastModifiedBy>
  <cp:revision>6</cp:revision>
  <cp:lastPrinted>2025-01-23T18:11:00Z</cp:lastPrinted>
  <dcterms:created xsi:type="dcterms:W3CDTF">2025-01-23T18:11:00Z</dcterms:created>
  <dcterms:modified xsi:type="dcterms:W3CDTF">2025-01-29T08:30:00Z</dcterms:modified>
</cp:coreProperties>
</file>