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ABE2A" w14:textId="77777777" w:rsidR="00246D84" w:rsidRDefault="00246D84" w:rsidP="009866B5">
      <w:pPr>
        <w:spacing w:after="120"/>
        <w:jc w:val="both"/>
      </w:pPr>
      <w:r w:rsidRPr="00246D84">
        <w:rPr>
          <w:noProof/>
        </w:rPr>
        <mc:AlternateContent>
          <mc:Choice Requires="wps">
            <w:drawing>
              <wp:anchor distT="0" distB="0" distL="114300" distR="114300" simplePos="0" relativeHeight="251659264" behindDoc="0" locked="0" layoutInCell="1" allowOverlap="1" wp14:anchorId="0F6ABE6A" wp14:editId="0F6ABE6B">
                <wp:simplePos x="0" y="0"/>
                <wp:positionH relativeFrom="column">
                  <wp:posOffset>17145</wp:posOffset>
                </wp:positionH>
                <wp:positionV relativeFrom="paragraph">
                  <wp:posOffset>9525</wp:posOffset>
                </wp:positionV>
                <wp:extent cx="266700" cy="222885"/>
                <wp:effectExtent l="57150" t="19050" r="19050" b="120015"/>
                <wp:wrapNone/>
                <wp:docPr id="4" name="Stern mit 5 Zacken 4"/>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39686" id="Stern mit 5 Zacken 4" o:spid="_x0000_s1026" style="position:absolute;margin-left:1.35pt;margin-top:.75pt;width:21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246D84">
        <w:rPr>
          <w:noProof/>
        </w:rPr>
        <mc:AlternateContent>
          <mc:Choice Requires="wps">
            <w:drawing>
              <wp:anchor distT="0" distB="0" distL="114300" distR="114300" simplePos="0" relativeHeight="251660288" behindDoc="0" locked="0" layoutInCell="1" allowOverlap="1" wp14:anchorId="0F6ABE6C" wp14:editId="0F6ABE6D">
                <wp:simplePos x="0" y="0"/>
                <wp:positionH relativeFrom="column">
                  <wp:posOffset>281940</wp:posOffset>
                </wp:positionH>
                <wp:positionV relativeFrom="paragraph">
                  <wp:posOffset>8890</wp:posOffset>
                </wp:positionV>
                <wp:extent cx="266700" cy="222885"/>
                <wp:effectExtent l="57150" t="19050" r="19050" b="120015"/>
                <wp:wrapNone/>
                <wp:docPr id="2" name="Stern mit 5 Zacken 2"/>
                <wp:cNvGraphicFramePr/>
                <a:graphic xmlns:a="http://schemas.openxmlformats.org/drawingml/2006/main">
                  <a:graphicData uri="http://schemas.microsoft.com/office/word/2010/wordprocessingShape">
                    <wps:wsp>
                      <wps:cNvSpPr/>
                      <wps:spPr>
                        <a:xfrm>
                          <a:off x="0" y="0"/>
                          <a:ext cx="266700" cy="222885"/>
                        </a:xfrm>
                        <a:prstGeom prst="star5">
                          <a:avLst/>
                        </a:prstGeom>
                        <a:gradFill rotWithShape="1">
                          <a:gsLst>
                            <a:gs pos="0">
                              <a:schemeClr val="bg1">
                                <a:lumMod val="65000"/>
                              </a:schemeClr>
                            </a:gs>
                            <a:gs pos="80000">
                              <a:schemeClr val="bg1">
                                <a:lumMod val="75000"/>
                              </a:schemeClr>
                            </a:gs>
                            <a:gs pos="100000">
                              <a:schemeClr val="bg1">
                                <a:lumMod val="8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4CF0F" id="Stern mit 5 Zacken 2" o:spid="_x0000_s1026" style="position:absolute;margin-left:22.2pt;margin-top:.7pt;width:21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" path="m,85134r101871,1l133350,r31479,85135l266700,85134r-82416,52616l215765,222884,133350,170268,50935,222884,82416,137750,,85134xe" fillcolor="#a5a5a5 [2092]" stroked="f">
                <v:fill color2="#d8d8d8 [2732]" rotate="t" angle="180" colors="0 #a6a6a6;52429f #bfbfbf;1 #d9d9d9"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246D84">
        <w:rPr>
          <w:noProof/>
        </w:rPr>
        <mc:AlternateContent>
          <mc:Choice Requires="wps">
            <w:drawing>
              <wp:anchor distT="0" distB="0" distL="114300" distR="114300" simplePos="0" relativeHeight="251661312" behindDoc="0" locked="0" layoutInCell="1" allowOverlap="1" wp14:anchorId="0F6ABE6E" wp14:editId="0F6ABE6F">
                <wp:simplePos x="0" y="0"/>
                <wp:positionH relativeFrom="column">
                  <wp:posOffset>553720</wp:posOffset>
                </wp:positionH>
                <wp:positionV relativeFrom="paragraph">
                  <wp:posOffset>9525</wp:posOffset>
                </wp:positionV>
                <wp:extent cx="266700" cy="222885"/>
                <wp:effectExtent l="57150" t="19050" r="19050" b="120015"/>
                <wp:wrapNone/>
                <wp:docPr id="6" name="Stern mit 5 Zacken 6"/>
                <wp:cNvGraphicFramePr/>
                <a:graphic xmlns:a="http://schemas.openxmlformats.org/drawingml/2006/main">
                  <a:graphicData uri="http://schemas.microsoft.com/office/word/2010/wordprocessingShape">
                    <wps:wsp>
                      <wps:cNvSpPr/>
                      <wps:spPr>
                        <a:xfrm>
                          <a:off x="0" y="0"/>
                          <a:ext cx="266700" cy="222885"/>
                        </a:xfrm>
                        <a:prstGeom prst="star5">
                          <a:avLst/>
                        </a:prstGeom>
                        <a:gradFill rotWithShape="1">
                          <a:gsLst>
                            <a:gs pos="0">
                              <a:schemeClr val="bg1">
                                <a:lumMod val="65000"/>
                              </a:schemeClr>
                            </a:gs>
                            <a:gs pos="80000">
                              <a:schemeClr val="bg1">
                                <a:lumMod val="75000"/>
                              </a:schemeClr>
                            </a:gs>
                            <a:gs pos="100000">
                              <a:schemeClr val="bg1">
                                <a:lumMod val="8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43747" id="Stern mit 5 Zacken 6" o:spid="_x0000_s1026" style="position:absolute;margin-left:43.6pt;margin-top:.75pt;width:21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" path="m,85134r101871,1l133350,r31479,85135l266700,85134r-82416,52616l215765,222884,133350,170268,50935,222884,82416,137750,,85134xe" fillcolor="#a5a5a5 [2092]" stroked="f">
                <v:fill color2="#d8d8d8 [2732]" rotate="t" angle="180" colors="0 #a6a6a6;52429f #bfbfbf;1 #d9d9d9"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p>
    <w:p w14:paraId="0F6ABE2B" w14:textId="77777777" w:rsidR="009866B5" w:rsidRPr="00246D84" w:rsidRDefault="00246D84" w:rsidP="00246D84">
      <w:pPr>
        <w:spacing w:before="240" w:after="120"/>
        <w:jc w:val="both"/>
        <w:rPr>
          <w:sz w:val="22"/>
        </w:rPr>
      </w:pPr>
      <w:r>
        <w:rPr>
          <w:sz w:val="22"/>
        </w:rPr>
        <w:t>Aufgabe 1</w:t>
      </w:r>
      <w:r w:rsidR="009866B5" w:rsidRPr="00246D84">
        <w:rPr>
          <w:sz w:val="22"/>
        </w:rPr>
        <w:t xml:space="preserve"> (</w:t>
      </w:r>
      <w:r w:rsidR="009866B5" w:rsidRPr="00246D84">
        <w:rPr>
          <w:b/>
          <w:sz w:val="22"/>
        </w:rPr>
        <w:t>GUI</w:t>
      </w:r>
      <w:r w:rsidR="009866B5" w:rsidRPr="00246D84">
        <w:rPr>
          <w:sz w:val="22"/>
        </w:rPr>
        <w:t>)</w:t>
      </w:r>
    </w:p>
    <w:p w14:paraId="0F6ABE2C" w14:textId="6F11482E" w:rsidR="009866B5" w:rsidRPr="00246D84" w:rsidRDefault="009866B5" w:rsidP="009866B5">
      <w:pPr>
        <w:spacing w:after="120"/>
        <w:jc w:val="both"/>
        <w:rPr>
          <w:sz w:val="22"/>
        </w:rPr>
      </w:pPr>
      <w:r w:rsidRPr="00246D84">
        <w:rPr>
          <w:sz w:val="22"/>
        </w:rPr>
        <w:t xml:space="preserve">Es sind der monatliche und der jährliche Bruttolohn eines Arbeitnehmers zu berechnen, wenn die durchschnittliche monatliche Arbeitszeit und der Stundenlohn bekannt sind. Die monatliche Arbeitszeit und der Stundenlohn sollen über </w:t>
      </w:r>
      <w:r w:rsidR="00ED52D3">
        <w:rPr>
          <w:sz w:val="22"/>
        </w:rPr>
        <w:t>d</w:t>
      </w:r>
      <w:r w:rsidRPr="00246D84">
        <w:rPr>
          <w:sz w:val="22"/>
        </w:rPr>
        <w:t xml:space="preserve">ie </w:t>
      </w:r>
      <w:r w:rsidR="00ED52D3">
        <w:rPr>
          <w:sz w:val="22"/>
        </w:rPr>
        <w:t>GUI</w:t>
      </w:r>
      <w:r w:rsidRPr="00246D84">
        <w:rPr>
          <w:sz w:val="22"/>
        </w:rPr>
        <w:t xml:space="preserve"> eingegeben werden. </w:t>
      </w:r>
    </w:p>
    <w:p w14:paraId="0F6ABE2D" w14:textId="77777777" w:rsidR="009866B5" w:rsidRPr="00246D84" w:rsidRDefault="00246D84" w:rsidP="009866B5">
      <w:pPr>
        <w:spacing w:after="120"/>
        <w:jc w:val="both"/>
        <w:rPr>
          <w:sz w:val="22"/>
        </w:rPr>
      </w:pPr>
      <w:r>
        <w:rPr>
          <w:sz w:val="22"/>
        </w:rPr>
        <w:t>Aufgabe 2</w:t>
      </w:r>
      <w:r w:rsidR="009866B5" w:rsidRPr="00246D84">
        <w:rPr>
          <w:sz w:val="22"/>
        </w:rPr>
        <w:t xml:space="preserve"> (</w:t>
      </w:r>
      <w:r w:rsidR="009866B5" w:rsidRPr="00246D84">
        <w:rPr>
          <w:b/>
          <w:sz w:val="22"/>
        </w:rPr>
        <w:t>GUI</w:t>
      </w:r>
      <w:r w:rsidR="009866B5" w:rsidRPr="00246D84">
        <w:rPr>
          <w:sz w:val="22"/>
        </w:rPr>
        <w:t>)</w:t>
      </w:r>
    </w:p>
    <w:p w14:paraId="0F6ABE2E" w14:textId="77777777" w:rsidR="009866B5" w:rsidRPr="00246D84" w:rsidRDefault="009866B5" w:rsidP="009866B5">
      <w:pPr>
        <w:spacing w:after="120"/>
        <w:jc w:val="both"/>
        <w:rPr>
          <w:sz w:val="22"/>
        </w:rPr>
      </w:pPr>
      <w:r w:rsidRPr="00246D84">
        <w:rPr>
          <w:sz w:val="22"/>
        </w:rPr>
        <w:t xml:space="preserve">Eine Volkshochschule kalkuliert ihre Kursgebühren so, dass jeder Teilnehmer pro Stunde 9 € bezahlen muss. Schüler erhalten 40% Rabatt. </w:t>
      </w:r>
    </w:p>
    <w:p w14:paraId="0F6ABE2F" w14:textId="77777777" w:rsidR="009866B5" w:rsidRPr="00246D84" w:rsidRDefault="009866B5" w:rsidP="009866B5">
      <w:pPr>
        <w:spacing w:after="120"/>
        <w:jc w:val="both"/>
        <w:rPr>
          <w:sz w:val="22"/>
        </w:rPr>
      </w:pPr>
      <w:r w:rsidRPr="00246D84">
        <w:rPr>
          <w:sz w:val="22"/>
        </w:rPr>
        <w:t>Verfassen Sie ein Programm, welches nach Eingabe der Stundenzahl pro Abend und der Zahl der Kursabende den allgemeinen Preis und den Preis für Schüler ausgibt.</w:t>
      </w:r>
    </w:p>
    <w:p w14:paraId="0F6ABE30" w14:textId="77777777" w:rsidR="009866B5" w:rsidRPr="00246D84" w:rsidRDefault="00246D84" w:rsidP="009866B5">
      <w:pPr>
        <w:spacing w:after="120"/>
        <w:jc w:val="both"/>
        <w:rPr>
          <w:sz w:val="22"/>
        </w:rPr>
      </w:pPr>
      <w:r>
        <w:rPr>
          <w:sz w:val="22"/>
        </w:rPr>
        <w:t>Aufgabe 3</w:t>
      </w:r>
      <w:r w:rsidR="009866B5" w:rsidRPr="00246D84">
        <w:rPr>
          <w:sz w:val="22"/>
        </w:rPr>
        <w:t xml:space="preserve"> (</w:t>
      </w:r>
      <w:r w:rsidR="009866B5" w:rsidRPr="00246D84">
        <w:rPr>
          <w:b/>
          <w:sz w:val="22"/>
        </w:rPr>
        <w:t>GUI</w:t>
      </w:r>
      <w:r w:rsidR="009866B5" w:rsidRPr="00246D84">
        <w:rPr>
          <w:sz w:val="22"/>
        </w:rPr>
        <w:t>)</w:t>
      </w:r>
    </w:p>
    <w:p w14:paraId="0F6ABE31" w14:textId="77777777" w:rsidR="009866B5" w:rsidRPr="00246D84" w:rsidRDefault="009866B5" w:rsidP="009866B5">
      <w:pPr>
        <w:spacing w:after="120"/>
        <w:jc w:val="both"/>
        <w:rPr>
          <w:sz w:val="22"/>
        </w:rPr>
      </w:pPr>
      <w:r w:rsidRPr="00246D84">
        <w:rPr>
          <w:sz w:val="22"/>
        </w:rPr>
        <w:t>Ein Computerhändler gewährt auf seine Nettopreise einen Mengenrabatt, zu dem sich so ergeben</w:t>
      </w:r>
      <w:r w:rsidRPr="00246D84">
        <w:rPr>
          <w:sz w:val="22"/>
        </w:rPr>
        <w:softHyphen/>
        <w:t>den Preis kommt noch die Mehrwertsteuer (z.Zt. 19%) hinzu. Erstellen Sie ein Programm, welches nach der Eingabe von Nettopreis und Ermäßigungssatz ausgibt, wie viel man zahlen muss.</w:t>
      </w:r>
    </w:p>
    <w:p w14:paraId="0F6ABE32" w14:textId="77777777" w:rsidR="009866B5" w:rsidRPr="00246D84" w:rsidRDefault="00246D84" w:rsidP="009866B5">
      <w:pPr>
        <w:spacing w:after="120"/>
        <w:jc w:val="both"/>
        <w:rPr>
          <w:sz w:val="22"/>
        </w:rPr>
      </w:pPr>
      <w:r>
        <w:rPr>
          <w:sz w:val="22"/>
        </w:rPr>
        <w:t>Aufgabe 4</w:t>
      </w:r>
      <w:r w:rsidR="009866B5" w:rsidRPr="00246D84">
        <w:rPr>
          <w:sz w:val="22"/>
        </w:rPr>
        <w:t xml:space="preserve"> (</w:t>
      </w:r>
      <w:r w:rsidR="009866B5" w:rsidRPr="00246D84">
        <w:rPr>
          <w:b/>
          <w:sz w:val="22"/>
        </w:rPr>
        <w:t>GUI</w:t>
      </w:r>
      <w:r w:rsidR="009866B5" w:rsidRPr="00246D84">
        <w:rPr>
          <w:sz w:val="22"/>
        </w:rPr>
        <w:t>)</w:t>
      </w:r>
    </w:p>
    <w:p w14:paraId="0F6ABE33" w14:textId="77777777" w:rsidR="009866B5" w:rsidRPr="00246D84" w:rsidRDefault="009866B5" w:rsidP="009866B5">
      <w:pPr>
        <w:spacing w:after="120"/>
        <w:jc w:val="both"/>
        <w:rPr>
          <w:sz w:val="22"/>
        </w:rPr>
      </w:pPr>
      <w:r w:rsidRPr="00246D84">
        <w:rPr>
          <w:sz w:val="22"/>
        </w:rPr>
        <w:t xml:space="preserve">Ein Elektromeister benötigt ein Programm, das nach Eingabe der benötigten Kabellänge und des Meterpreises den Gesamtpreis unter Hinzurechnung von 20% Verschnitt ausrechnet. </w:t>
      </w:r>
    </w:p>
    <w:p w14:paraId="0F6ABE34" w14:textId="77777777" w:rsidR="009866B5" w:rsidRPr="00246D84" w:rsidRDefault="009866B5" w:rsidP="009866B5">
      <w:pPr>
        <w:spacing w:after="120"/>
        <w:jc w:val="both"/>
        <w:rPr>
          <w:sz w:val="22"/>
        </w:rPr>
      </w:pPr>
      <w:r w:rsidRPr="00246D84">
        <w:rPr>
          <w:sz w:val="22"/>
        </w:rPr>
        <w:t>Aufgabe 5 (</w:t>
      </w:r>
      <w:r w:rsidRPr="00246D84">
        <w:rPr>
          <w:b/>
          <w:sz w:val="22"/>
        </w:rPr>
        <w:t>Konsole</w:t>
      </w:r>
      <w:r w:rsidR="00246D84" w:rsidRPr="00246D84">
        <w:rPr>
          <w:b/>
          <w:sz w:val="22"/>
        </w:rPr>
        <w:t xml:space="preserve"> oder GUI</w:t>
      </w:r>
      <w:r w:rsidRPr="00246D84">
        <w:rPr>
          <w:sz w:val="22"/>
        </w:rPr>
        <w:t>)</w:t>
      </w:r>
    </w:p>
    <w:p w14:paraId="0F6ABE35" w14:textId="77777777" w:rsidR="009866B5" w:rsidRPr="00246D84" w:rsidRDefault="009866B5" w:rsidP="009866B5">
      <w:pPr>
        <w:spacing w:after="120"/>
        <w:jc w:val="both"/>
        <w:rPr>
          <w:sz w:val="22"/>
        </w:rPr>
      </w:pPr>
      <w:r w:rsidRPr="00246D84">
        <w:rPr>
          <w:sz w:val="22"/>
        </w:rPr>
        <w:t>Eine Spielbank benutzt Chips zu 2, 5, 10, 20, 50 und 100 DM. Schreiben Sie ein Programm, das dem Kassierer nach Eingabe der Stückzahlen der von einem Spieler abgegebenen Chips nachvoll</w:t>
      </w:r>
      <w:r w:rsidRPr="00246D84">
        <w:rPr>
          <w:sz w:val="22"/>
        </w:rPr>
        <w:softHyphen/>
        <w:t>ziehbar anzeigt, wie viel Geld er auszuzahlen hat.</w:t>
      </w:r>
    </w:p>
    <w:p w14:paraId="0F6ABE36" w14:textId="77777777" w:rsidR="009866B5" w:rsidRPr="00246D84" w:rsidRDefault="009866B5" w:rsidP="009866B5">
      <w:pPr>
        <w:spacing w:after="120"/>
        <w:jc w:val="both"/>
        <w:rPr>
          <w:sz w:val="22"/>
        </w:rPr>
      </w:pPr>
      <w:r w:rsidRPr="00246D84">
        <w:rPr>
          <w:sz w:val="22"/>
        </w:rPr>
        <w:t>Aufgabe 6 (</w:t>
      </w:r>
      <w:r w:rsidRPr="00246D84">
        <w:rPr>
          <w:b/>
          <w:sz w:val="22"/>
        </w:rPr>
        <w:t>GUI</w:t>
      </w:r>
      <w:r w:rsidRPr="00246D84">
        <w:rPr>
          <w:sz w:val="22"/>
        </w:rPr>
        <w:t>)</w:t>
      </w:r>
    </w:p>
    <w:p w14:paraId="0F6ABE37" w14:textId="77777777" w:rsidR="009866B5" w:rsidRPr="00246D84" w:rsidRDefault="009866B5" w:rsidP="009866B5">
      <w:pPr>
        <w:spacing w:after="120"/>
        <w:jc w:val="both"/>
        <w:rPr>
          <w:sz w:val="22"/>
        </w:rPr>
      </w:pPr>
      <w:r w:rsidRPr="00246D84">
        <w:rPr>
          <w:sz w:val="22"/>
        </w:rPr>
        <w:t xml:space="preserve">Im Rahmen eines Rechenprogramms sind die Summe, die Differenz, das Produkt, der Quotient und der Divisionsrest von zwei natürlichen Zahlen zu bestimmen. </w:t>
      </w:r>
    </w:p>
    <w:p w14:paraId="0F6ABE38" w14:textId="77777777" w:rsidR="009866B5" w:rsidRPr="00246D84" w:rsidRDefault="009866B5" w:rsidP="009866B5">
      <w:pPr>
        <w:spacing w:after="120"/>
        <w:jc w:val="both"/>
        <w:rPr>
          <w:sz w:val="22"/>
        </w:rPr>
      </w:pPr>
      <w:r w:rsidRPr="00246D84">
        <w:rPr>
          <w:sz w:val="22"/>
        </w:rPr>
        <w:t xml:space="preserve">Beispiel: </w:t>
      </w:r>
      <w:r w:rsidRPr="00246D84">
        <w:rPr>
          <w:sz w:val="22"/>
        </w:rPr>
        <w:tab/>
      </w:r>
    </w:p>
    <w:p w14:paraId="0F6ABE39" w14:textId="77777777" w:rsidR="009866B5" w:rsidRPr="00246D84" w:rsidRDefault="009866B5" w:rsidP="009866B5">
      <w:pPr>
        <w:jc w:val="both"/>
        <w:rPr>
          <w:rFonts w:ascii="Courier New" w:hAnsi="Courier New" w:cs="Courier New"/>
          <w:sz w:val="22"/>
        </w:rPr>
      </w:pPr>
      <w:r w:rsidRPr="00246D84">
        <w:rPr>
          <w:rFonts w:ascii="Courier New" w:hAnsi="Courier New" w:cs="Courier New"/>
          <w:sz w:val="22"/>
        </w:rPr>
        <w:t xml:space="preserve">Zahl-1...: 5 </w:t>
      </w:r>
    </w:p>
    <w:p w14:paraId="0F6ABE3A" w14:textId="77777777" w:rsidR="009866B5" w:rsidRPr="00246D84" w:rsidRDefault="009866B5" w:rsidP="009866B5">
      <w:pPr>
        <w:jc w:val="both"/>
        <w:rPr>
          <w:rFonts w:ascii="Courier New" w:hAnsi="Courier New" w:cs="Courier New"/>
          <w:sz w:val="22"/>
        </w:rPr>
      </w:pPr>
      <w:r w:rsidRPr="00246D84">
        <w:rPr>
          <w:rFonts w:ascii="Courier New" w:hAnsi="Courier New" w:cs="Courier New"/>
          <w:sz w:val="22"/>
        </w:rPr>
        <w:t xml:space="preserve">Zahl-2...: 3 </w:t>
      </w:r>
    </w:p>
    <w:p w14:paraId="0F6ABE3B" w14:textId="77777777" w:rsidR="009866B5" w:rsidRPr="00246D84" w:rsidRDefault="009866B5" w:rsidP="009866B5">
      <w:pPr>
        <w:jc w:val="both"/>
        <w:rPr>
          <w:rFonts w:ascii="Courier New" w:hAnsi="Courier New" w:cs="Courier New"/>
          <w:sz w:val="22"/>
        </w:rPr>
      </w:pPr>
    </w:p>
    <w:p w14:paraId="0F6ABE3C" w14:textId="77777777" w:rsidR="009866B5" w:rsidRPr="00246D84" w:rsidRDefault="009866B5" w:rsidP="009866B5">
      <w:pPr>
        <w:jc w:val="both"/>
        <w:rPr>
          <w:rFonts w:ascii="Courier New" w:hAnsi="Courier New" w:cs="Courier New"/>
          <w:sz w:val="22"/>
        </w:rPr>
      </w:pPr>
      <w:r w:rsidRPr="00246D84">
        <w:rPr>
          <w:rFonts w:ascii="Courier New" w:hAnsi="Courier New" w:cs="Courier New"/>
          <w:sz w:val="22"/>
        </w:rPr>
        <w:t xml:space="preserve">Summe....: 8 </w:t>
      </w:r>
    </w:p>
    <w:p w14:paraId="0F6ABE3D" w14:textId="77777777" w:rsidR="009866B5" w:rsidRPr="00246D84" w:rsidRDefault="009866B5" w:rsidP="009866B5">
      <w:pPr>
        <w:jc w:val="both"/>
        <w:rPr>
          <w:rFonts w:ascii="Courier New" w:hAnsi="Courier New" w:cs="Courier New"/>
          <w:sz w:val="22"/>
        </w:rPr>
      </w:pPr>
      <w:r w:rsidRPr="00246D84">
        <w:rPr>
          <w:rFonts w:ascii="Courier New" w:hAnsi="Courier New" w:cs="Courier New"/>
          <w:sz w:val="22"/>
        </w:rPr>
        <w:t xml:space="preserve">Differenz: 2 </w:t>
      </w:r>
    </w:p>
    <w:p w14:paraId="0F6ABE3E" w14:textId="77777777" w:rsidR="009866B5" w:rsidRPr="00246D84" w:rsidRDefault="009866B5" w:rsidP="009866B5">
      <w:pPr>
        <w:jc w:val="both"/>
        <w:rPr>
          <w:rFonts w:ascii="Courier New" w:hAnsi="Courier New" w:cs="Courier New"/>
          <w:sz w:val="22"/>
        </w:rPr>
      </w:pPr>
      <w:r w:rsidRPr="00246D84">
        <w:rPr>
          <w:rFonts w:ascii="Courier New" w:hAnsi="Courier New" w:cs="Courier New"/>
          <w:sz w:val="22"/>
        </w:rPr>
        <w:t xml:space="preserve">Produkt..: 15 </w:t>
      </w:r>
    </w:p>
    <w:p w14:paraId="0F6ABE3F" w14:textId="77777777" w:rsidR="009866B5" w:rsidRPr="00246D84" w:rsidRDefault="009866B5" w:rsidP="009866B5">
      <w:pPr>
        <w:jc w:val="both"/>
        <w:rPr>
          <w:rFonts w:ascii="Courier New" w:hAnsi="Courier New" w:cs="Courier New"/>
          <w:sz w:val="22"/>
        </w:rPr>
      </w:pPr>
      <w:r w:rsidRPr="00246D84">
        <w:rPr>
          <w:rFonts w:ascii="Courier New" w:hAnsi="Courier New" w:cs="Courier New"/>
          <w:sz w:val="22"/>
        </w:rPr>
        <w:t xml:space="preserve">Quotient.: 1 </w:t>
      </w:r>
    </w:p>
    <w:p w14:paraId="0F6ABE40" w14:textId="77777777" w:rsidR="009866B5" w:rsidRPr="00246D84" w:rsidRDefault="009866B5" w:rsidP="00246D84">
      <w:pPr>
        <w:spacing w:after="120"/>
        <w:jc w:val="both"/>
        <w:rPr>
          <w:rFonts w:ascii="Courier New" w:hAnsi="Courier New" w:cs="Courier New"/>
          <w:sz w:val="22"/>
        </w:rPr>
      </w:pPr>
      <w:r w:rsidRPr="00246D84">
        <w:rPr>
          <w:rFonts w:ascii="Courier New" w:hAnsi="Courier New" w:cs="Courier New"/>
          <w:sz w:val="22"/>
        </w:rPr>
        <w:t>Rest.....: 2</w:t>
      </w:r>
    </w:p>
    <w:p w14:paraId="0F6ABE41" w14:textId="77777777" w:rsidR="009866B5" w:rsidRPr="00246D84" w:rsidRDefault="009866B5" w:rsidP="009866B5">
      <w:pPr>
        <w:spacing w:after="120"/>
        <w:jc w:val="both"/>
        <w:rPr>
          <w:sz w:val="22"/>
        </w:rPr>
      </w:pPr>
      <w:r w:rsidRPr="00246D84">
        <w:rPr>
          <w:sz w:val="22"/>
        </w:rPr>
        <w:t>Aufgabe 7 (</w:t>
      </w:r>
      <w:r w:rsidRPr="00246D84">
        <w:rPr>
          <w:b/>
          <w:sz w:val="22"/>
        </w:rPr>
        <w:t>Konsole</w:t>
      </w:r>
      <w:r w:rsidRPr="00246D84">
        <w:rPr>
          <w:sz w:val="22"/>
        </w:rPr>
        <w:t>)</w:t>
      </w:r>
    </w:p>
    <w:p w14:paraId="0F6ABE42" w14:textId="77777777" w:rsidR="009866B5" w:rsidRPr="00246D84" w:rsidRDefault="009866B5" w:rsidP="009866B5">
      <w:pPr>
        <w:spacing w:after="120"/>
        <w:jc w:val="both"/>
        <w:rPr>
          <w:sz w:val="22"/>
        </w:rPr>
      </w:pPr>
      <w:r w:rsidRPr="00246D84">
        <w:rPr>
          <w:sz w:val="22"/>
        </w:rPr>
        <w:t>Ein Investor erhält für eine bestimmte Einzahlung jährlich Z % Zinsen. Wie viel Euro hat er nach n Jahren, wenn er die Zinsen am Jahresende abhebt?</w:t>
      </w:r>
    </w:p>
    <w:p w14:paraId="0F6ABE43" w14:textId="77777777" w:rsidR="009866B5" w:rsidRPr="00246D84" w:rsidRDefault="009866B5" w:rsidP="009866B5">
      <w:pPr>
        <w:ind w:left="397"/>
        <w:rPr>
          <w:rFonts w:ascii="Courier New" w:hAnsi="Courier New"/>
          <w:sz w:val="22"/>
        </w:rPr>
      </w:pPr>
      <w:r w:rsidRPr="00246D84">
        <w:rPr>
          <w:sz w:val="22"/>
          <w:u w:val="single"/>
        </w:rPr>
        <w:t>Beispiel</w:t>
      </w:r>
      <w:r w:rsidRPr="00246D84">
        <w:rPr>
          <w:sz w:val="22"/>
        </w:rPr>
        <w:t>:</w:t>
      </w:r>
      <w:r w:rsidRPr="00246D84">
        <w:rPr>
          <w:rFonts w:ascii="Courier New" w:hAnsi="Courier New"/>
          <w:sz w:val="22"/>
        </w:rPr>
        <w:tab/>
        <w:t xml:space="preserve">Einzahlung in Euro: 200 </w:t>
      </w:r>
    </w:p>
    <w:p w14:paraId="0F6ABE44" w14:textId="77777777" w:rsidR="009866B5" w:rsidRPr="00246D84" w:rsidRDefault="009866B5" w:rsidP="009866B5">
      <w:pPr>
        <w:ind w:left="1106" w:firstLine="312"/>
        <w:rPr>
          <w:rFonts w:ascii="Courier New" w:hAnsi="Courier New"/>
          <w:sz w:val="22"/>
        </w:rPr>
      </w:pPr>
      <w:r w:rsidRPr="00246D84">
        <w:rPr>
          <w:rFonts w:ascii="Courier New" w:hAnsi="Courier New"/>
          <w:sz w:val="22"/>
        </w:rPr>
        <w:t xml:space="preserve">Zinsen in Prozent.: 3 </w:t>
      </w:r>
    </w:p>
    <w:p w14:paraId="0F6ABE45" w14:textId="77777777" w:rsidR="009866B5" w:rsidRPr="00246D84" w:rsidRDefault="009866B5" w:rsidP="009866B5">
      <w:pPr>
        <w:spacing w:after="120"/>
        <w:ind w:left="1106" w:firstLine="312"/>
        <w:rPr>
          <w:rFonts w:ascii="Courier New" w:hAnsi="Courier New"/>
          <w:sz w:val="22"/>
        </w:rPr>
      </w:pPr>
      <w:r w:rsidRPr="00246D84">
        <w:rPr>
          <w:rFonts w:ascii="Courier New" w:hAnsi="Courier New"/>
          <w:sz w:val="22"/>
        </w:rPr>
        <w:t>Jahre.............: 4</w:t>
      </w:r>
    </w:p>
    <w:p w14:paraId="0F6ABE46" w14:textId="77777777" w:rsidR="009866B5" w:rsidRPr="00246D84" w:rsidRDefault="009866B5" w:rsidP="009866B5">
      <w:pPr>
        <w:ind w:left="1106" w:firstLine="312"/>
        <w:rPr>
          <w:rFonts w:ascii="Courier New" w:hAnsi="Courier New"/>
          <w:sz w:val="14"/>
        </w:rPr>
      </w:pPr>
      <w:r w:rsidRPr="00246D84">
        <w:rPr>
          <w:rFonts w:ascii="Courier New" w:hAnsi="Courier New"/>
          <w:sz w:val="22"/>
        </w:rPr>
        <w:t>Der Investor hat insgesamt 24.00 Euro erhalten.</w:t>
      </w:r>
    </w:p>
    <w:p w14:paraId="0F6ABE47" w14:textId="77777777" w:rsidR="009866B5" w:rsidRDefault="009866B5" w:rsidP="009866B5">
      <w:pPr>
        <w:ind w:left="1106" w:firstLine="312"/>
        <w:rPr>
          <w:rFonts w:ascii="Courier New" w:hAnsi="Courier New"/>
          <w:sz w:val="16"/>
        </w:rPr>
      </w:pPr>
    </w:p>
    <w:p w14:paraId="0F6ABE48" w14:textId="77777777" w:rsidR="00246D84" w:rsidRDefault="00246D84" w:rsidP="009866B5">
      <w:pPr>
        <w:spacing w:after="120"/>
        <w:jc w:val="both"/>
      </w:pPr>
    </w:p>
    <w:p w14:paraId="0F6ABE49" w14:textId="77777777" w:rsidR="00246D84" w:rsidRDefault="00246D84" w:rsidP="009866B5">
      <w:pPr>
        <w:spacing w:after="120"/>
        <w:jc w:val="both"/>
      </w:pPr>
    </w:p>
    <w:p w14:paraId="0F6ABE4A" w14:textId="77777777" w:rsidR="00246D84" w:rsidRDefault="00246D84" w:rsidP="009866B5">
      <w:pPr>
        <w:spacing w:after="120"/>
        <w:jc w:val="both"/>
      </w:pPr>
      <w:r w:rsidRPr="00246D84">
        <w:rPr>
          <w:noProof/>
        </w:rPr>
        <w:lastRenderedPageBreak/>
        <mc:AlternateContent>
          <mc:Choice Requires="wps">
            <w:drawing>
              <wp:anchor distT="0" distB="0" distL="114300" distR="114300" simplePos="0" relativeHeight="251665408" behindDoc="0" locked="0" layoutInCell="1" allowOverlap="1" wp14:anchorId="0F6ABE70" wp14:editId="0F6ABE71">
                <wp:simplePos x="0" y="0"/>
                <wp:positionH relativeFrom="column">
                  <wp:posOffset>528320</wp:posOffset>
                </wp:positionH>
                <wp:positionV relativeFrom="paragraph">
                  <wp:posOffset>38100</wp:posOffset>
                </wp:positionV>
                <wp:extent cx="266700" cy="222885"/>
                <wp:effectExtent l="57150" t="19050" r="19050" b="120015"/>
                <wp:wrapNone/>
                <wp:docPr id="9" name="Stern mit 5 Zacken 9"/>
                <wp:cNvGraphicFramePr/>
                <a:graphic xmlns:a="http://schemas.openxmlformats.org/drawingml/2006/main">
                  <a:graphicData uri="http://schemas.microsoft.com/office/word/2010/wordprocessingShape">
                    <wps:wsp>
                      <wps:cNvSpPr/>
                      <wps:spPr>
                        <a:xfrm>
                          <a:off x="0" y="0"/>
                          <a:ext cx="266700" cy="222885"/>
                        </a:xfrm>
                        <a:prstGeom prst="star5">
                          <a:avLst/>
                        </a:prstGeom>
                        <a:gradFill rotWithShape="1">
                          <a:gsLst>
                            <a:gs pos="0">
                              <a:schemeClr val="bg1">
                                <a:lumMod val="65000"/>
                              </a:schemeClr>
                            </a:gs>
                            <a:gs pos="80000">
                              <a:schemeClr val="bg1">
                                <a:lumMod val="75000"/>
                              </a:schemeClr>
                            </a:gs>
                            <a:gs pos="100000">
                              <a:schemeClr val="bg1">
                                <a:lumMod val="8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FEF3D" id="Stern mit 5 Zacken 9" o:spid="_x0000_s1026" style="position:absolute;margin-left:41.6pt;margin-top:3pt;width:21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" path="m,85134r101871,1l133350,r31479,85135l266700,85134r-82416,52616l215765,222884,133350,170268,50935,222884,82416,137750,,85134xe" fillcolor="#a5a5a5 [2092]" stroked="f">
                <v:fill color2="#d8d8d8 [2732]" rotate="t" angle="180" colors="0 #a6a6a6;52429f #bfbfbf;1 #d9d9d9"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246D84">
        <w:rPr>
          <w:noProof/>
        </w:rPr>
        <mc:AlternateContent>
          <mc:Choice Requires="wps">
            <w:drawing>
              <wp:anchor distT="0" distB="0" distL="114300" distR="114300" simplePos="0" relativeHeight="251664384" behindDoc="0" locked="0" layoutInCell="1" allowOverlap="1" wp14:anchorId="0F6ABE72" wp14:editId="0F6ABE73">
                <wp:simplePos x="0" y="0"/>
                <wp:positionH relativeFrom="column">
                  <wp:posOffset>266065</wp:posOffset>
                </wp:positionH>
                <wp:positionV relativeFrom="paragraph">
                  <wp:posOffset>37465</wp:posOffset>
                </wp:positionV>
                <wp:extent cx="266700" cy="222885"/>
                <wp:effectExtent l="57150" t="19050" r="19050" b="120015"/>
                <wp:wrapNone/>
                <wp:docPr id="8" name="Stern mit 5 Zacken 8"/>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5FDA5" id="Stern mit 5 Zacken 8" o:spid="_x0000_s1026" style="position:absolute;margin-left:20.95pt;margin-top:2.95pt;width:21pt;height:1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246D84">
        <w:rPr>
          <w:noProof/>
        </w:rPr>
        <mc:AlternateContent>
          <mc:Choice Requires="wps">
            <w:drawing>
              <wp:anchor distT="0" distB="0" distL="114300" distR="114300" simplePos="0" relativeHeight="251663360" behindDoc="0" locked="0" layoutInCell="1" allowOverlap="1" wp14:anchorId="0F6ABE74" wp14:editId="0F6ABE75">
                <wp:simplePos x="0" y="0"/>
                <wp:positionH relativeFrom="column">
                  <wp:posOffset>-635</wp:posOffset>
                </wp:positionH>
                <wp:positionV relativeFrom="paragraph">
                  <wp:posOffset>37465</wp:posOffset>
                </wp:positionV>
                <wp:extent cx="266700" cy="222885"/>
                <wp:effectExtent l="57150" t="19050" r="19050" b="120015"/>
                <wp:wrapNone/>
                <wp:docPr id="7" name="Stern mit 5 Zacken 7"/>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C0A9D" id="Stern mit 5 Zacken 7" o:spid="_x0000_s1026" style="position:absolute;margin-left:-.05pt;margin-top:2.95pt;width:21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p>
    <w:p w14:paraId="0F6ABE4B" w14:textId="77777777" w:rsidR="009866B5" w:rsidRDefault="009866B5" w:rsidP="00246D84">
      <w:pPr>
        <w:spacing w:before="240" w:after="120"/>
        <w:jc w:val="both"/>
      </w:pPr>
      <w:r>
        <w:t>Aufgabe 8 (</w:t>
      </w:r>
      <w:r w:rsidRPr="00246D84">
        <w:rPr>
          <w:b/>
        </w:rPr>
        <w:t>Konsole</w:t>
      </w:r>
      <w:r>
        <w:t>)</w:t>
      </w:r>
    </w:p>
    <w:p w14:paraId="0F6ABE4C" w14:textId="77777777" w:rsidR="009866B5" w:rsidRDefault="009866B5" w:rsidP="009866B5">
      <w:pPr>
        <w:spacing w:after="120"/>
        <w:jc w:val="both"/>
      </w:pPr>
      <w:r>
        <w:t>Der Benzinverbrauch eines LKWs im Fuhrpark soll überprüft werden. Lassen Sie den Benzin</w:t>
      </w:r>
      <w:r>
        <w:softHyphen/>
        <w:t xml:space="preserve">verbrauch auf 100 km aus </w:t>
      </w:r>
    </w:p>
    <w:p w14:paraId="0F6ABE4D" w14:textId="77777777" w:rsidR="009866B5" w:rsidRDefault="009866B5" w:rsidP="009866B5">
      <w:pPr>
        <w:numPr>
          <w:ilvl w:val="0"/>
          <w:numId w:val="1"/>
        </w:numPr>
        <w:spacing w:after="120"/>
      </w:pPr>
      <w:r>
        <w:t>km-Stand beim letzten Tanken</w:t>
      </w:r>
    </w:p>
    <w:p w14:paraId="0F6ABE4E" w14:textId="77777777" w:rsidR="009866B5" w:rsidRDefault="009866B5" w:rsidP="009866B5">
      <w:pPr>
        <w:numPr>
          <w:ilvl w:val="0"/>
          <w:numId w:val="1"/>
        </w:numPr>
        <w:spacing w:after="120"/>
      </w:pPr>
      <w:r>
        <w:t>km-Stand beim Tanken und</w:t>
      </w:r>
    </w:p>
    <w:p w14:paraId="0F6ABE4F" w14:textId="77777777" w:rsidR="009866B5" w:rsidRDefault="009866B5" w:rsidP="009866B5">
      <w:pPr>
        <w:numPr>
          <w:ilvl w:val="0"/>
          <w:numId w:val="1"/>
        </w:numPr>
        <w:spacing w:after="120"/>
      </w:pPr>
      <w:r>
        <w:t xml:space="preserve">den getankten Litern berechnen. </w:t>
      </w:r>
    </w:p>
    <w:p w14:paraId="0F6ABE50" w14:textId="77777777" w:rsidR="009866B5" w:rsidRDefault="009866B5" w:rsidP="009866B5">
      <w:pPr>
        <w:ind w:left="397"/>
        <w:rPr>
          <w:rFonts w:ascii="Courier New" w:hAnsi="Courier New"/>
        </w:rPr>
      </w:pPr>
      <w:r>
        <w:rPr>
          <w:u w:val="single"/>
        </w:rPr>
        <w:t>Beispiel</w:t>
      </w:r>
      <w:r>
        <w:rPr>
          <w:rFonts w:ascii="Courier New" w:hAnsi="Courier New"/>
        </w:rPr>
        <w:t>:</w:t>
      </w:r>
      <w:r>
        <w:rPr>
          <w:rFonts w:ascii="Courier New" w:hAnsi="Courier New"/>
        </w:rPr>
        <w:tab/>
        <w:t xml:space="preserve">km-Stand bei letzten Tanken: 1000 </w:t>
      </w:r>
    </w:p>
    <w:p w14:paraId="0F6ABE51" w14:textId="77777777" w:rsidR="009866B5" w:rsidRDefault="009866B5" w:rsidP="009866B5">
      <w:pPr>
        <w:ind w:left="1106" w:firstLine="312"/>
        <w:rPr>
          <w:rFonts w:ascii="Courier New" w:hAnsi="Courier New"/>
        </w:rPr>
      </w:pPr>
      <w:r>
        <w:rPr>
          <w:rFonts w:ascii="Courier New" w:hAnsi="Courier New"/>
        </w:rPr>
        <w:t>km-Stand beim Tanken.......: 1200</w:t>
      </w:r>
    </w:p>
    <w:p w14:paraId="0F6ABE52" w14:textId="77777777" w:rsidR="009866B5" w:rsidRDefault="009866B5" w:rsidP="009866B5">
      <w:pPr>
        <w:spacing w:after="120"/>
        <w:ind w:left="1106" w:firstLine="312"/>
        <w:rPr>
          <w:rFonts w:ascii="Courier New" w:hAnsi="Courier New"/>
        </w:rPr>
      </w:pPr>
      <w:r>
        <w:rPr>
          <w:rFonts w:ascii="Courier New" w:hAnsi="Courier New"/>
        </w:rPr>
        <w:t>Benzinverbrauch (Liter)....: 25</w:t>
      </w:r>
    </w:p>
    <w:p w14:paraId="0F6ABE53" w14:textId="77777777" w:rsidR="009866B5" w:rsidRDefault="009866B5" w:rsidP="009866B5">
      <w:pPr>
        <w:ind w:left="1106" w:firstLine="312"/>
      </w:pPr>
      <w:r>
        <w:rPr>
          <w:rFonts w:ascii="Courier New" w:hAnsi="Courier New"/>
        </w:rPr>
        <w:t>Der LKW hat 12.50 Liter auf 100 km verbraucht</w:t>
      </w:r>
      <w:r>
        <w:t>.</w:t>
      </w:r>
    </w:p>
    <w:p w14:paraId="0F6ABE54" w14:textId="77777777" w:rsidR="009866B5" w:rsidRDefault="009866B5" w:rsidP="009866B5">
      <w:pPr>
        <w:ind w:left="1106" w:firstLine="312"/>
        <w:rPr>
          <w:rFonts w:ascii="Courier New" w:hAnsi="Courier New"/>
          <w:sz w:val="16"/>
        </w:rPr>
      </w:pPr>
    </w:p>
    <w:p w14:paraId="0F6ABE55" w14:textId="77777777" w:rsidR="009866B5" w:rsidRDefault="009866B5" w:rsidP="009866B5">
      <w:pPr>
        <w:pBdr>
          <w:top w:val="single" w:sz="4" w:space="1" w:color="auto"/>
        </w:pBdr>
        <w:rPr>
          <w:rFonts w:ascii="Courier New" w:hAnsi="Courier New"/>
          <w:sz w:val="16"/>
        </w:rPr>
      </w:pPr>
    </w:p>
    <w:p w14:paraId="0F6ABE56" w14:textId="77777777" w:rsidR="009866B5" w:rsidRDefault="009866B5" w:rsidP="009866B5">
      <w:pPr>
        <w:spacing w:after="120"/>
        <w:jc w:val="both"/>
      </w:pPr>
      <w:r>
        <w:t>Aufgabe 9.</w:t>
      </w:r>
      <w:r w:rsidRPr="009C5C37">
        <w:t xml:space="preserve"> </w:t>
      </w:r>
      <w:r>
        <w:t>(Konsole)</w:t>
      </w:r>
    </w:p>
    <w:p w14:paraId="0F6ABE57" w14:textId="77777777" w:rsidR="009866B5" w:rsidRDefault="009866B5" w:rsidP="009866B5">
      <w:pPr>
        <w:spacing w:after="120"/>
        <w:jc w:val="both"/>
      </w:pPr>
      <w:r>
        <w:t xml:space="preserve">Ein Einzelhändler will aus dem Listeneinkaufspreis, Lieferantenrabatt, Lieferantenskonto und den Bezugskosten den Bezugspreis berechnen lassen. </w:t>
      </w:r>
    </w:p>
    <w:p w14:paraId="0F6ABE58" w14:textId="77777777" w:rsidR="009866B5" w:rsidRDefault="009866B5" w:rsidP="009866B5">
      <w:pPr>
        <w:ind w:left="397"/>
        <w:rPr>
          <w:rFonts w:ascii="Courier New" w:hAnsi="Courier New"/>
        </w:rPr>
      </w:pPr>
      <w:r>
        <w:rPr>
          <w:u w:val="single"/>
        </w:rPr>
        <w:t>Beispiel</w:t>
      </w:r>
      <w:r>
        <w:rPr>
          <w:rFonts w:ascii="Courier New" w:hAnsi="Courier New"/>
        </w:rPr>
        <w:t>:</w:t>
      </w:r>
      <w:r>
        <w:rPr>
          <w:rFonts w:ascii="Courier New" w:hAnsi="Courier New"/>
        </w:rPr>
        <w:tab/>
        <w:t>Listeneinkaufspreis (Euro): 1000</w:t>
      </w:r>
    </w:p>
    <w:p w14:paraId="0F6ABE59" w14:textId="77777777" w:rsidR="009866B5" w:rsidRDefault="009866B5" w:rsidP="009866B5">
      <w:pPr>
        <w:ind w:left="709" w:firstLine="709"/>
        <w:rPr>
          <w:rFonts w:ascii="Courier New" w:hAnsi="Courier New"/>
        </w:rPr>
      </w:pPr>
      <w:r>
        <w:rPr>
          <w:rFonts w:ascii="Courier New" w:hAnsi="Courier New"/>
        </w:rPr>
        <w:t>Lieferantenrabatt......(%): 2</w:t>
      </w:r>
    </w:p>
    <w:p w14:paraId="0F6ABE5A" w14:textId="77777777" w:rsidR="009866B5" w:rsidRDefault="009866B5" w:rsidP="009866B5">
      <w:pPr>
        <w:ind w:left="709" w:firstLine="709"/>
        <w:rPr>
          <w:rFonts w:ascii="Courier New" w:hAnsi="Courier New"/>
        </w:rPr>
      </w:pPr>
      <w:r>
        <w:rPr>
          <w:rFonts w:ascii="Courier New" w:hAnsi="Courier New"/>
        </w:rPr>
        <w:t>Lieferantenskonto......(%): 1</w:t>
      </w:r>
    </w:p>
    <w:p w14:paraId="0F6ABE5B" w14:textId="77777777" w:rsidR="009866B5" w:rsidRDefault="009866B5" w:rsidP="009866B5">
      <w:pPr>
        <w:spacing w:after="120"/>
        <w:ind w:left="709" w:firstLine="709"/>
        <w:rPr>
          <w:rFonts w:ascii="Courier New" w:hAnsi="Courier New"/>
        </w:rPr>
      </w:pPr>
      <w:r>
        <w:rPr>
          <w:rFonts w:ascii="Courier New" w:hAnsi="Courier New"/>
        </w:rPr>
        <w:t xml:space="preserve">Bezugskosten........(Euro): 20 </w:t>
      </w:r>
    </w:p>
    <w:p w14:paraId="0F6ABE5C" w14:textId="77777777" w:rsidR="009866B5" w:rsidRDefault="009866B5" w:rsidP="009866B5">
      <w:pPr>
        <w:ind w:left="1106" w:firstLine="312"/>
        <w:rPr>
          <w:rFonts w:ascii="Courier New" w:hAnsi="Courier New"/>
        </w:rPr>
      </w:pPr>
      <w:r>
        <w:rPr>
          <w:rFonts w:ascii="Courier New" w:hAnsi="Courier New"/>
        </w:rPr>
        <w:t>Listeneinkaufspreis 1000.00 Euro</w:t>
      </w:r>
    </w:p>
    <w:p w14:paraId="0F6ABE5D" w14:textId="77777777" w:rsidR="009866B5" w:rsidRDefault="009866B5" w:rsidP="009866B5">
      <w:pPr>
        <w:spacing w:after="120"/>
        <w:ind w:left="1106" w:firstLine="312"/>
        <w:rPr>
          <w:rFonts w:ascii="Courier New" w:hAnsi="Courier New"/>
        </w:rPr>
      </w:pPr>
      <w:r>
        <w:rPr>
          <w:rFonts w:ascii="Courier New" w:hAnsi="Courier New"/>
        </w:rPr>
        <w:t>- Lieferantenrabatt 20.00 Euro</w:t>
      </w:r>
    </w:p>
    <w:p w14:paraId="0F6ABE5E" w14:textId="77777777" w:rsidR="009866B5" w:rsidRDefault="009866B5" w:rsidP="009866B5">
      <w:pPr>
        <w:ind w:left="794" w:firstLine="624"/>
        <w:rPr>
          <w:rFonts w:ascii="Courier New" w:hAnsi="Courier New"/>
        </w:rPr>
      </w:pPr>
      <w:r>
        <w:rPr>
          <w:rFonts w:ascii="Courier New" w:hAnsi="Courier New"/>
        </w:rPr>
        <w:t>Zieleinkaufspreis   980.00 Euro</w:t>
      </w:r>
    </w:p>
    <w:p w14:paraId="0F6ABE5F" w14:textId="77777777" w:rsidR="009866B5" w:rsidRDefault="009866B5" w:rsidP="009866B5">
      <w:pPr>
        <w:spacing w:after="120"/>
        <w:ind w:left="794" w:firstLine="624"/>
        <w:rPr>
          <w:rFonts w:ascii="Courier New" w:hAnsi="Courier New"/>
        </w:rPr>
      </w:pPr>
      <w:r>
        <w:rPr>
          <w:rFonts w:ascii="Courier New" w:hAnsi="Courier New"/>
        </w:rPr>
        <w:t>- Lieferantenskonto 9.80 Euro</w:t>
      </w:r>
    </w:p>
    <w:p w14:paraId="0F6ABE60" w14:textId="77777777" w:rsidR="009866B5" w:rsidRDefault="009866B5" w:rsidP="009866B5">
      <w:pPr>
        <w:ind w:left="1106" w:firstLine="312"/>
        <w:rPr>
          <w:rFonts w:ascii="Courier New" w:hAnsi="Courier New"/>
        </w:rPr>
      </w:pPr>
      <w:r>
        <w:rPr>
          <w:rFonts w:ascii="Courier New" w:hAnsi="Courier New"/>
        </w:rPr>
        <w:t>Bareinkaufspreis    970.20 Euro</w:t>
      </w:r>
    </w:p>
    <w:p w14:paraId="0F6ABE61" w14:textId="77777777" w:rsidR="009866B5" w:rsidRDefault="009866B5" w:rsidP="009866B5">
      <w:pPr>
        <w:spacing w:after="120"/>
        <w:ind w:left="794" w:firstLine="624"/>
        <w:rPr>
          <w:rFonts w:ascii="Courier New" w:hAnsi="Courier New"/>
        </w:rPr>
      </w:pPr>
      <w:r>
        <w:rPr>
          <w:rFonts w:ascii="Courier New" w:hAnsi="Courier New"/>
        </w:rPr>
        <w:t>+ Bezugskosten      20.00 Euro</w:t>
      </w:r>
    </w:p>
    <w:p w14:paraId="0F6ABE62" w14:textId="77777777" w:rsidR="009866B5" w:rsidRDefault="009866B5" w:rsidP="009866B5">
      <w:pPr>
        <w:ind w:left="397"/>
        <w:rPr>
          <w:rFonts w:ascii="Courier New" w:hAnsi="Courier New"/>
        </w:rPr>
      </w:pPr>
      <w:r>
        <w:rPr>
          <w:rFonts w:ascii="Courier New" w:hAnsi="Courier New"/>
        </w:rPr>
        <w:t xml:space="preserve"> </w:t>
      </w:r>
      <w:r>
        <w:rPr>
          <w:rFonts w:ascii="Courier New" w:hAnsi="Courier New"/>
        </w:rPr>
        <w:tab/>
      </w:r>
      <w:r>
        <w:rPr>
          <w:rFonts w:ascii="Courier New" w:hAnsi="Courier New"/>
        </w:rPr>
        <w:tab/>
        <w:t>Bezugspreis 990.20 Euro</w:t>
      </w:r>
    </w:p>
    <w:p w14:paraId="0F6ABE63" w14:textId="77777777" w:rsidR="009866B5" w:rsidRDefault="009866B5" w:rsidP="009866B5">
      <w:pPr>
        <w:ind w:left="397"/>
      </w:pPr>
      <w:r>
        <w:rPr>
          <w:rFonts w:ascii="Courier New" w:hAnsi="Courier New"/>
        </w:rPr>
        <w:tab/>
      </w:r>
      <w:r>
        <w:rPr>
          <w:rFonts w:ascii="Courier New" w:hAnsi="Courier New"/>
        </w:rPr>
        <w:tab/>
        <w:t>================================</w:t>
      </w:r>
    </w:p>
    <w:p w14:paraId="0F6ABE64" w14:textId="77777777" w:rsidR="009866B5" w:rsidRPr="00825AC7" w:rsidRDefault="000D48A6" w:rsidP="009866B5">
      <w:pPr>
        <w:jc w:val="both"/>
      </w:pPr>
      <w:r w:rsidRPr="000D48A6">
        <w:rPr>
          <w:noProof/>
        </w:rPr>
        <mc:AlternateContent>
          <mc:Choice Requires="wps">
            <w:drawing>
              <wp:anchor distT="0" distB="0" distL="114300" distR="114300" simplePos="0" relativeHeight="251670528" behindDoc="0" locked="0" layoutInCell="1" allowOverlap="1" wp14:anchorId="0F6ABE76" wp14:editId="0F6ABE77">
                <wp:simplePos x="0" y="0"/>
                <wp:positionH relativeFrom="column">
                  <wp:posOffset>805815</wp:posOffset>
                </wp:positionH>
                <wp:positionV relativeFrom="paragraph">
                  <wp:posOffset>139065</wp:posOffset>
                </wp:positionV>
                <wp:extent cx="269240" cy="224790"/>
                <wp:effectExtent l="57150" t="19050" r="16510" b="118110"/>
                <wp:wrapNone/>
                <wp:docPr id="16" name="Stern mit 5 Zacken 16"/>
                <wp:cNvGraphicFramePr/>
                <a:graphic xmlns:a="http://schemas.openxmlformats.org/drawingml/2006/main">
                  <a:graphicData uri="http://schemas.microsoft.com/office/word/2010/wordprocessingShape">
                    <wps:wsp>
                      <wps:cNvSpPr/>
                      <wps:spPr>
                        <a:xfrm>
                          <a:off x="0" y="0"/>
                          <a:ext cx="269240" cy="224790"/>
                        </a:xfrm>
                        <a:prstGeom prst="star5">
                          <a:avLst/>
                        </a:prstGeom>
                        <a:gradFill rotWithShape="1">
                          <a:gsLst>
                            <a:gs pos="0">
                              <a:srgbClr val="C00000"/>
                            </a:gs>
                            <a:gs pos="80000">
                              <a:srgbClr val="FF0000"/>
                            </a:gs>
                            <a:gs pos="100000">
                              <a:srgbClr val="CC0000"/>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E0D33" id="Stern mit 5 Zacken 16" o:spid="_x0000_s1026" style="position:absolute;margin-left:63.45pt;margin-top:10.95pt;width:21.2pt;height:1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24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" path="m,85862r102841,1l134620,r31779,85863l269240,85862r-83201,53065l217820,224789,134620,171723,51420,224789,83201,138927,,85862xe" fillcolor="#c00000" stroked="f">
                <v:fill color2="#c00" rotate="t" angle="180" colors="0 #c00000;52429f red;1 #c00" focus="100%" type="gradient">
                  <o:fill v:ext="view" type="gradientUnscaled"/>
                </v:fill>
                <v:shadow on="t" color="black" opacity="22937f" origin=",.5" offset="0,.63889mm"/>
                <v:path arrowok="t" o:connecttype="custom" o:connectlocs="0,85862;102841,85863;134620,0;166399,85863;269240,85862;186039,138927;217820,224789;134620,171723;51420,224789;83201,138927;0,85862" o:connectangles="0,0,0,0,0,0,0,0,0,0,0"/>
              </v:shape>
            </w:pict>
          </mc:Fallback>
        </mc:AlternateContent>
      </w:r>
      <w:r w:rsidRPr="000D48A6">
        <w:rPr>
          <w:noProof/>
        </w:rPr>
        <mc:AlternateContent>
          <mc:Choice Requires="wps">
            <w:drawing>
              <wp:anchor distT="0" distB="0" distL="114300" distR="114300" simplePos="0" relativeHeight="251669504" behindDoc="0" locked="0" layoutInCell="1" allowOverlap="1" wp14:anchorId="0F6ABE78" wp14:editId="0F6ABE79">
                <wp:simplePos x="0" y="0"/>
                <wp:positionH relativeFrom="column">
                  <wp:posOffset>537210</wp:posOffset>
                </wp:positionH>
                <wp:positionV relativeFrom="paragraph">
                  <wp:posOffset>137795</wp:posOffset>
                </wp:positionV>
                <wp:extent cx="269240" cy="224790"/>
                <wp:effectExtent l="57150" t="19050" r="16510" b="118110"/>
                <wp:wrapNone/>
                <wp:docPr id="15" name="Stern mit 5 Zacken 15"/>
                <wp:cNvGraphicFramePr/>
                <a:graphic xmlns:a="http://schemas.openxmlformats.org/drawingml/2006/main">
                  <a:graphicData uri="http://schemas.microsoft.com/office/word/2010/wordprocessingShape">
                    <wps:wsp>
                      <wps:cNvSpPr/>
                      <wps:spPr>
                        <a:xfrm>
                          <a:off x="0" y="0"/>
                          <a:ext cx="269240" cy="224790"/>
                        </a:xfrm>
                        <a:prstGeom prst="star5">
                          <a:avLst/>
                        </a:prstGeom>
                        <a:gradFill rotWithShape="1">
                          <a:gsLst>
                            <a:gs pos="0">
                              <a:srgbClr val="C00000"/>
                            </a:gs>
                            <a:gs pos="80000">
                              <a:srgbClr val="FF0000"/>
                            </a:gs>
                            <a:gs pos="100000">
                              <a:srgbClr val="CC0000"/>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9495" id="Stern mit 5 Zacken 15" o:spid="_x0000_s1026" style="position:absolute;margin-left:42.3pt;margin-top:10.85pt;width:21.2pt;height:1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24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" path="m,85862r102841,1l134620,r31779,85863l269240,85862r-83201,53065l217820,224789,134620,171723,51420,224789,83201,138927,,85862xe" fillcolor="#c00000" stroked="f">
                <v:fill color2="#c00" rotate="t" angle="180" colors="0 #c00000;52429f red;1 #c00" focus="100%" type="gradient">
                  <o:fill v:ext="view" type="gradientUnscaled"/>
                </v:fill>
                <v:shadow on="t" color="black" opacity="22937f" origin=",.5" offset="0,.63889mm"/>
                <v:path arrowok="t" o:connecttype="custom" o:connectlocs="0,85862;102841,85863;134620,0;166399,85863;269240,85862;186039,138927;217820,224789;134620,171723;51420,224789;83201,138927;0,85862" o:connectangles="0,0,0,0,0,0,0,0,0,0,0"/>
              </v:shape>
            </w:pict>
          </mc:Fallback>
        </mc:AlternateContent>
      </w:r>
      <w:r w:rsidRPr="000D48A6">
        <w:rPr>
          <w:noProof/>
        </w:rPr>
        <mc:AlternateContent>
          <mc:Choice Requires="wps">
            <w:drawing>
              <wp:anchor distT="0" distB="0" distL="114300" distR="114300" simplePos="0" relativeHeight="251668480" behindDoc="0" locked="0" layoutInCell="1" allowOverlap="1" wp14:anchorId="0F6ABE7A" wp14:editId="0F6ABE7B">
                <wp:simplePos x="0" y="0"/>
                <wp:positionH relativeFrom="column">
                  <wp:posOffset>265430</wp:posOffset>
                </wp:positionH>
                <wp:positionV relativeFrom="paragraph">
                  <wp:posOffset>137795</wp:posOffset>
                </wp:positionV>
                <wp:extent cx="269240" cy="224790"/>
                <wp:effectExtent l="57150" t="19050" r="16510" b="118110"/>
                <wp:wrapNone/>
                <wp:docPr id="14" name="Stern mit 5 Zacken 14"/>
                <wp:cNvGraphicFramePr/>
                <a:graphic xmlns:a="http://schemas.openxmlformats.org/drawingml/2006/main">
                  <a:graphicData uri="http://schemas.microsoft.com/office/word/2010/wordprocessingShape">
                    <wps:wsp>
                      <wps:cNvSpPr/>
                      <wps:spPr>
                        <a:xfrm>
                          <a:off x="0" y="0"/>
                          <a:ext cx="269240" cy="224790"/>
                        </a:xfrm>
                        <a:prstGeom prst="star5">
                          <a:avLst/>
                        </a:prstGeom>
                        <a:gradFill rotWithShape="1">
                          <a:gsLst>
                            <a:gs pos="0">
                              <a:srgbClr val="C00000"/>
                            </a:gs>
                            <a:gs pos="80000">
                              <a:srgbClr val="FF0000"/>
                            </a:gs>
                            <a:gs pos="100000">
                              <a:srgbClr val="CC0000"/>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17B07" id="Stern mit 5 Zacken 14" o:spid="_x0000_s1026" style="position:absolute;margin-left:20.9pt;margin-top:10.85pt;width:21.2pt;height:1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24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" path="m,85862r102841,1l134620,r31779,85863l269240,85862r-83201,53065l217820,224789,134620,171723,51420,224789,83201,138927,,85862xe" fillcolor="#c00000" stroked="f">
                <v:fill color2="#c00" rotate="t" angle="180" colors="0 #c00000;52429f red;1 #c00" focus="100%" type="gradient">
                  <o:fill v:ext="view" type="gradientUnscaled"/>
                </v:fill>
                <v:shadow on="t" color="black" opacity="22937f" origin=",.5" offset="0,.63889mm"/>
                <v:path arrowok="t" o:connecttype="custom" o:connectlocs="0,85862;102841,85863;134620,0;166399,85863;269240,85862;186039,138927;217820,224789;134620,171723;51420,224789;83201,138927;0,85862" o:connectangles="0,0,0,0,0,0,0,0,0,0,0"/>
              </v:shape>
            </w:pict>
          </mc:Fallback>
        </mc:AlternateContent>
      </w:r>
      <w:r w:rsidRPr="000D48A6">
        <w:rPr>
          <w:noProof/>
        </w:rPr>
        <mc:AlternateContent>
          <mc:Choice Requires="wps">
            <w:drawing>
              <wp:anchor distT="0" distB="0" distL="114300" distR="114300" simplePos="0" relativeHeight="251667456" behindDoc="0" locked="0" layoutInCell="1" allowOverlap="1" wp14:anchorId="0F6ABE7C" wp14:editId="0F6ABE7D">
                <wp:simplePos x="0" y="0"/>
                <wp:positionH relativeFrom="column">
                  <wp:posOffset>-635</wp:posOffset>
                </wp:positionH>
                <wp:positionV relativeFrom="paragraph">
                  <wp:posOffset>139700</wp:posOffset>
                </wp:positionV>
                <wp:extent cx="269240" cy="224790"/>
                <wp:effectExtent l="57150" t="19050" r="16510" b="118110"/>
                <wp:wrapNone/>
                <wp:docPr id="13" name="Stern mit 5 Zacken 13"/>
                <wp:cNvGraphicFramePr/>
                <a:graphic xmlns:a="http://schemas.openxmlformats.org/drawingml/2006/main">
                  <a:graphicData uri="http://schemas.microsoft.com/office/word/2010/wordprocessingShape">
                    <wps:wsp>
                      <wps:cNvSpPr/>
                      <wps:spPr>
                        <a:xfrm>
                          <a:off x="0" y="0"/>
                          <a:ext cx="269240" cy="224790"/>
                        </a:xfrm>
                        <a:prstGeom prst="star5">
                          <a:avLst/>
                        </a:prstGeom>
                        <a:gradFill rotWithShape="1">
                          <a:gsLst>
                            <a:gs pos="0">
                              <a:srgbClr val="C00000"/>
                            </a:gs>
                            <a:gs pos="80000">
                              <a:srgbClr val="FF0000"/>
                            </a:gs>
                            <a:gs pos="100000">
                              <a:srgbClr val="CC0000"/>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B9731" id="Stern mit 5 Zacken 13" o:spid="_x0000_s1026" style="position:absolute;margin-left:-.05pt;margin-top:11pt;width:21.2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24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" path="m,85862r102841,1l134620,r31779,85863l269240,85862r-83201,53065l217820,224789,134620,171723,51420,224789,83201,138927,,85862xe" fillcolor="#c00000" stroked="f">
                <v:fill color2="#c00" rotate="t" angle="180" colors="0 #c00000;52429f red;1 #c00" focus="100%" type="gradient">
                  <o:fill v:ext="view" type="gradientUnscaled"/>
                </v:fill>
                <v:shadow on="t" color="black" opacity="22937f" origin=",.5" offset="0,.63889mm"/>
                <v:path arrowok="t" o:connecttype="custom" o:connectlocs="0,85862;102841,85863;134620,0;166399,85863;269240,85862;186039,138927;217820,224789;134620,171723;51420,224789;83201,138927;0,85862" o:connectangles="0,0,0,0,0,0,0,0,0,0,0"/>
              </v:shape>
            </w:pict>
          </mc:Fallback>
        </mc:AlternateContent>
      </w:r>
    </w:p>
    <w:p w14:paraId="0F6ABE65" w14:textId="77777777" w:rsidR="00CD6B84" w:rsidRDefault="00CD6B84" w:rsidP="00CD6B84"/>
    <w:p w14:paraId="0F6ABE66" w14:textId="77777777" w:rsidR="000D48A6" w:rsidRDefault="000D48A6" w:rsidP="00CD6B84"/>
    <w:p w14:paraId="0F6ABE67" w14:textId="77777777" w:rsidR="000D48A6" w:rsidRDefault="00417534" w:rsidP="00CD6B84">
      <w:r>
        <w:t xml:space="preserve">Berechnen Sie nach Eingabe des Jahres mithilfe der </w:t>
      </w:r>
      <w:r w:rsidRPr="00417534">
        <w:t>Gaußsche</w:t>
      </w:r>
      <w:r>
        <w:t xml:space="preserve">n </w:t>
      </w:r>
      <w:r w:rsidRPr="00417534">
        <w:t>Osterformel</w:t>
      </w:r>
      <w:r>
        <w:t xml:space="preserve"> das Datum des Ostersonntags.</w:t>
      </w:r>
    </w:p>
    <w:p w14:paraId="0F6ABE68" w14:textId="77777777" w:rsidR="00E168A1" w:rsidRDefault="00E168A1" w:rsidP="00CD6B84"/>
    <w:p w14:paraId="0F6ABE69" w14:textId="77777777" w:rsidR="00E168A1" w:rsidRPr="00CD6B84" w:rsidRDefault="00E168A1" w:rsidP="00CD6B84">
      <w:r>
        <w:rPr>
          <w:noProof/>
        </w:rPr>
        <w:drawing>
          <wp:inline distT="0" distB="0" distL="0" distR="0" wp14:anchorId="0F6ABE7E" wp14:editId="0F6ABE7F">
            <wp:extent cx="5972810" cy="1449070"/>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1449070"/>
                    </a:xfrm>
                    <a:prstGeom prst="rect">
                      <a:avLst/>
                    </a:prstGeom>
                  </pic:spPr>
                </pic:pic>
              </a:graphicData>
            </a:graphic>
          </wp:inline>
        </w:drawing>
      </w:r>
    </w:p>
    <w:sectPr w:rsidR="00E168A1" w:rsidRPr="00CD6B84" w:rsidSect="00CD6B84">
      <w:headerReference w:type="default" r:id="rId9"/>
      <w:footerReference w:type="default" r:id="rId10"/>
      <w:pgSz w:w="11906" w:h="16838"/>
      <w:pgMar w:top="851" w:right="556" w:bottom="1134" w:left="1418" w:header="709"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ABE84" w14:textId="77777777" w:rsidR="005B0FB2" w:rsidRDefault="005B0FB2" w:rsidP="00AB44B1">
      <w:r>
        <w:separator/>
      </w:r>
    </w:p>
    <w:p w14:paraId="0F6ABE85" w14:textId="77777777" w:rsidR="005B0FB2" w:rsidRDefault="005B0FB2"/>
  </w:endnote>
  <w:endnote w:type="continuationSeparator" w:id="0">
    <w:p w14:paraId="0F6ABE86" w14:textId="77777777" w:rsidR="005B0FB2" w:rsidRDefault="005B0FB2" w:rsidP="00AB44B1">
      <w:r>
        <w:continuationSeparator/>
      </w:r>
    </w:p>
    <w:p w14:paraId="0F6ABE87" w14:textId="77777777" w:rsidR="005B0FB2" w:rsidRDefault="005B0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BE9B" w14:textId="77777777" w:rsidR="00406642" w:rsidRPr="005529A1" w:rsidRDefault="005529A1" w:rsidP="005529A1">
    <w:pPr>
      <w:pStyle w:val="Fuzeile"/>
      <w:rPr>
        <w:rFonts w:cs="Arial"/>
        <w:color w:val="BFBFBF" w:themeColor="background1" w:themeShade="BF"/>
        <w:sz w:val="16"/>
        <w:szCs w:val="16"/>
      </w:rPr>
    </w:pPr>
    <w:r>
      <w:rPr>
        <w:rFonts w:cs="Arial"/>
        <w:noProof/>
      </w:rPr>
      <w:drawing>
        <wp:inline distT="0" distB="0" distL="0" distR="0" wp14:anchorId="0F6ABE9E" wp14:editId="0F6ABE9F">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r w:rsidR="007C4BC1" w:rsidRPr="00B97B4E">
      <w:rPr>
        <w:rFonts w:cs="Arial"/>
        <w:noProof/>
        <w:color w:val="262626" w:themeColor="text1" w:themeTint="D9"/>
        <w:szCs w:val="20"/>
      </w:rPr>
      <mc:AlternateContent>
        <mc:Choice Requires="wps">
          <w:drawing>
            <wp:anchor distT="0" distB="0" distL="114300" distR="114300" simplePos="0" relativeHeight="251667456" behindDoc="0" locked="0" layoutInCell="1" allowOverlap="1" wp14:anchorId="0F6ABEA0" wp14:editId="0F6ABEA1">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6ABEA2" w14:textId="77777777" w:rsidR="007C4BC1" w:rsidRPr="00C41027" w:rsidRDefault="007C4BC1" w:rsidP="00DE1AE1">
                          <w:pPr>
                            <w:pStyle w:val="Kopfzeile"/>
                            <w:ind w:hanging="142"/>
                            <w:rPr>
                              <w:rFonts w:cs="Arial"/>
                            </w:rPr>
                          </w:pP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ABEA0"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" filled="f" stroked="f">
              <v:textbox inset="0">
                <w:txbxContent>
                  <w:p w14:paraId="0F6ABEA2" w14:textId="77777777" w:rsidR="007C4BC1" w:rsidRPr="00C41027" w:rsidRDefault="007C4BC1" w:rsidP="00DE1AE1">
                    <w:pPr>
                      <w:pStyle w:val="Kopfzeile"/>
                      <w:ind w:hanging="142"/>
                      <w:rPr>
                        <w:rFonts w:cs="Arial"/>
                      </w:rPr>
                    </w:pPr>
                  </w:p>
                </w:txbxContent>
              </v:textbox>
              <w10:wrap anchorx="margin"/>
            </v:shape>
          </w:pict>
        </mc:Fallback>
      </mc:AlternateContent>
    </w:r>
    <w:r w:rsidRPr="005529A1">
      <w:rPr>
        <w:rFonts w:cs="Arial"/>
        <w:color w:val="BFBFBF" w:themeColor="background1" w:themeShade="BF"/>
        <w:sz w:val="16"/>
        <w:szCs w:val="16"/>
      </w:rPr>
      <w:t>©Tenbusch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ABE80" w14:textId="77777777" w:rsidR="005B0FB2" w:rsidRDefault="005B0FB2" w:rsidP="00AB44B1">
      <w:r>
        <w:separator/>
      </w:r>
    </w:p>
    <w:p w14:paraId="0F6ABE81" w14:textId="77777777" w:rsidR="005B0FB2" w:rsidRDefault="005B0FB2"/>
  </w:footnote>
  <w:footnote w:type="continuationSeparator" w:id="0">
    <w:p w14:paraId="0F6ABE82" w14:textId="77777777" w:rsidR="005B0FB2" w:rsidRDefault="005B0FB2" w:rsidP="00AB44B1">
      <w:r>
        <w:continuationSeparator/>
      </w:r>
    </w:p>
    <w:p w14:paraId="0F6ABE83" w14:textId="77777777" w:rsidR="005B0FB2" w:rsidRDefault="005B0F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085"/>
      <w:gridCol w:w="2086"/>
      <w:gridCol w:w="1225"/>
      <w:gridCol w:w="1225"/>
    </w:tblGrid>
    <w:tr w:rsidR="006D628D" w14:paraId="0F6ABE8D" w14:textId="77777777" w:rsidTr="00CD6B84">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6ABE88" w14:textId="77777777" w:rsidR="00C30020" w:rsidRPr="00E1247D" w:rsidRDefault="00AB7612" w:rsidP="00E1247D">
          <w:pPr>
            <w:pStyle w:val="berschrift2"/>
            <w:outlineLvl w:val="1"/>
          </w:pPr>
          <w:r>
            <w:t>Anwendungssysteme</w:t>
          </w:r>
        </w:p>
        <w:p w14:paraId="0F6ABE89" w14:textId="77777777" w:rsidR="006D628D" w:rsidRPr="005227F5" w:rsidRDefault="009866B5" w:rsidP="005227F5">
          <w:pPr>
            <w:pStyle w:val="berschrift3"/>
            <w:outlineLvl w:val="2"/>
          </w:pPr>
          <w:r>
            <w:t>Grundlagen</w:t>
          </w:r>
        </w:p>
      </w:tc>
      <w:tc>
        <w:tcPr>
          <w:tcW w:w="41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6ABE8A" w14:textId="77777777" w:rsidR="006D628D" w:rsidRPr="00E1247D" w:rsidRDefault="009866B5" w:rsidP="002E1CEF">
          <w:pPr>
            <w:pStyle w:val="berschrift1"/>
            <w:outlineLvl w:val="0"/>
          </w:pPr>
          <w:r>
            <w:t>Programmierübung</w:t>
          </w:r>
        </w:p>
        <w:p w14:paraId="0F6ABE8B" w14:textId="77777777" w:rsidR="006D628D" w:rsidRPr="00E1247D" w:rsidRDefault="009866B5" w:rsidP="00E1247D">
          <w:pPr>
            <w:pStyle w:val="Kopfzeile"/>
            <w:tabs>
              <w:tab w:val="clear" w:pos="9072"/>
              <w:tab w:val="right" w:pos="9214"/>
            </w:tabs>
            <w:rPr>
              <w:rFonts w:ascii="Comic Sans MS" w:hAnsi="Comic Sans MS"/>
            </w:rPr>
          </w:pPr>
          <w:r>
            <w:rPr>
              <w:rFonts w:ascii="Comic Sans MS" w:hAnsi="Comic Sans MS" w:cs="Arial"/>
              <w:color w:val="0F243E" w:themeColor="text2" w:themeShade="80"/>
              <w:szCs w:val="20"/>
            </w:rPr>
            <w:t>Lineare Programmierung</w:t>
          </w:r>
        </w:p>
      </w:tc>
      <w:tc>
        <w:tcPr>
          <w:tcW w:w="245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6ABE8C" w14:textId="77777777" w:rsidR="006D628D" w:rsidRPr="00E1247D" w:rsidRDefault="006D628D" w:rsidP="000D1650">
          <w:pPr>
            <w:pStyle w:val="Kopfzeile"/>
            <w:tabs>
              <w:tab w:val="clear" w:pos="9072"/>
              <w:tab w:val="right" w:pos="9214"/>
            </w:tabs>
            <w:rPr>
              <w:rFonts w:ascii="Comic Sans MS" w:hAnsi="Comic Sans MS"/>
              <w:sz w:val="2"/>
              <w:szCs w:val="2"/>
            </w:rPr>
          </w:pPr>
          <w:r w:rsidRPr="00E1247D">
            <w:rPr>
              <w:rFonts w:ascii="Comic Sans MS" w:hAnsi="Comic Sans MS" w:cs="Arial"/>
              <w:noProof/>
              <w:szCs w:val="20"/>
            </w:rPr>
            <w:drawing>
              <wp:anchor distT="0" distB="0" distL="114300" distR="114300" simplePos="0" relativeHeight="251669504" behindDoc="1" locked="0" layoutInCell="1" allowOverlap="1" wp14:anchorId="0F6ABE9C" wp14:editId="0F6ABE9D">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14:paraId="0F6ABE93" w14:textId="77777777" w:rsidTr="00CD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0F6ABE8E" w14:textId="77777777" w:rsidR="004410B5" w:rsidRPr="00E1247D" w:rsidRDefault="004410B5" w:rsidP="0039103E">
          <w:pPr>
            <w:pStyle w:val="Kopfzeile"/>
            <w:rPr>
              <w:rFonts w:ascii="Comic Sans MS" w:hAnsi="Comic Sans MS" w:cs="Arial"/>
              <w:szCs w:val="20"/>
            </w:rPr>
          </w:pPr>
        </w:p>
      </w:tc>
      <w:tc>
        <w:tcPr>
          <w:tcW w:w="2085" w:type="dxa"/>
          <w:tcBorders>
            <w:top w:val="single" w:sz="4" w:space="0" w:color="D9D9D9" w:themeColor="background1" w:themeShade="D9"/>
            <w:left w:val="single" w:sz="4" w:space="0" w:color="D9D9D9" w:themeColor="background1" w:themeShade="D9"/>
            <w:bottom w:val="nil"/>
            <w:right w:val="nil"/>
          </w:tcBorders>
        </w:tcPr>
        <w:p w14:paraId="0F6ABE8F" w14:textId="77777777" w:rsidR="004410B5" w:rsidRPr="00E1247D" w:rsidRDefault="004410B5" w:rsidP="0039103E">
          <w:pPr>
            <w:pStyle w:val="Kopfzeile"/>
            <w:rPr>
              <w:rFonts w:ascii="Comic Sans MS" w:hAnsi="Comic Sans MS" w:cs="Arial"/>
              <w:szCs w:val="20"/>
            </w:rPr>
          </w:pPr>
        </w:p>
      </w:tc>
      <w:tc>
        <w:tcPr>
          <w:tcW w:w="2086" w:type="dxa"/>
          <w:tcBorders>
            <w:top w:val="single" w:sz="4" w:space="0" w:color="D9D9D9" w:themeColor="background1" w:themeShade="D9"/>
            <w:left w:val="nil"/>
            <w:bottom w:val="nil"/>
            <w:right w:val="single" w:sz="4" w:space="0" w:color="D9D9D9" w:themeColor="background1" w:themeShade="D9"/>
          </w:tcBorders>
        </w:tcPr>
        <w:p w14:paraId="0F6ABE90" w14:textId="77777777" w:rsidR="004410B5" w:rsidRPr="00E1247D" w:rsidRDefault="004410B5" w:rsidP="0039103E">
          <w:pPr>
            <w:pStyle w:val="Kopfzeile"/>
            <w:rPr>
              <w:rFonts w:ascii="Comic Sans MS" w:hAnsi="Comic Sans MS" w:cs="Arial"/>
              <w:szCs w:val="20"/>
            </w:rPr>
          </w:pPr>
        </w:p>
      </w:tc>
      <w:tc>
        <w:tcPr>
          <w:tcW w:w="1225" w:type="dxa"/>
          <w:tcBorders>
            <w:top w:val="single" w:sz="4" w:space="0" w:color="D9D9D9" w:themeColor="background1" w:themeShade="D9"/>
            <w:left w:val="single" w:sz="4" w:space="0" w:color="D9D9D9" w:themeColor="background1" w:themeShade="D9"/>
            <w:bottom w:val="nil"/>
            <w:right w:val="nil"/>
          </w:tcBorders>
        </w:tcPr>
        <w:p w14:paraId="0F6ABE91" w14:textId="77777777" w:rsidR="004410B5" w:rsidRPr="00E1247D" w:rsidRDefault="004410B5" w:rsidP="0039103E">
          <w:pPr>
            <w:pStyle w:val="Kopfzeile"/>
            <w:rPr>
              <w:rFonts w:ascii="Comic Sans MS" w:hAnsi="Comic Sans MS" w:cs="Arial"/>
              <w:szCs w:val="20"/>
            </w:rPr>
          </w:pPr>
        </w:p>
      </w:tc>
      <w:tc>
        <w:tcPr>
          <w:tcW w:w="1225" w:type="dxa"/>
          <w:tcBorders>
            <w:top w:val="single" w:sz="4" w:space="0" w:color="D9D9D9" w:themeColor="background1" w:themeShade="D9"/>
            <w:left w:val="nil"/>
            <w:bottom w:val="nil"/>
            <w:right w:val="single" w:sz="4" w:space="0" w:color="D9D9D9" w:themeColor="background1" w:themeShade="D9"/>
          </w:tcBorders>
        </w:tcPr>
        <w:p w14:paraId="0F6ABE92" w14:textId="77777777" w:rsidR="004410B5" w:rsidRPr="00E1247D" w:rsidRDefault="004410B5" w:rsidP="0039103E">
          <w:pPr>
            <w:pStyle w:val="Kopfzeile"/>
            <w:rPr>
              <w:rFonts w:ascii="Comic Sans MS" w:hAnsi="Comic Sans MS" w:cs="Arial"/>
              <w:szCs w:val="20"/>
            </w:rPr>
          </w:pPr>
        </w:p>
      </w:tc>
    </w:tr>
    <w:tr w:rsidR="00D60644" w14:paraId="0F6ABE99" w14:textId="77777777" w:rsidTr="00CD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F6ABE94"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Name:</w:t>
          </w:r>
        </w:p>
      </w:tc>
      <w:tc>
        <w:tcPr>
          <w:tcW w:w="208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F6ABE95"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Datum:</w:t>
          </w:r>
        </w:p>
      </w:tc>
      <w:tc>
        <w:tcPr>
          <w:tcW w:w="208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F6ABE96"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Klasse:</w:t>
          </w:r>
        </w:p>
      </w:tc>
      <w:tc>
        <w:tcPr>
          <w:tcW w:w="122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F6ABE97" w14:textId="77777777" w:rsidR="0021676E" w:rsidRPr="00E1247D" w:rsidRDefault="0021676E" w:rsidP="005529A1">
          <w:pPr>
            <w:pStyle w:val="Kopfzeile"/>
            <w:rPr>
              <w:rFonts w:ascii="Comic Sans MS" w:hAnsi="Comic Sans MS" w:cs="Arial"/>
              <w:sz w:val="15"/>
              <w:szCs w:val="15"/>
            </w:rPr>
          </w:pPr>
          <w:r w:rsidRPr="00E1247D">
            <w:rPr>
              <w:rFonts w:ascii="Comic Sans MS" w:hAnsi="Comic Sans MS" w:cs="Arial"/>
              <w:sz w:val="15"/>
              <w:szCs w:val="15"/>
            </w:rPr>
            <w:t>Blatt Nr.:</w:t>
          </w:r>
          <w:r w:rsidR="008C60E0" w:rsidRPr="00E1247D">
            <w:rPr>
              <w:rFonts w:ascii="Comic Sans MS" w:hAnsi="Comic Sans MS" w:cs="Arial"/>
              <w:sz w:val="15"/>
              <w:szCs w:val="15"/>
            </w:rPr>
            <w:t xml:space="preserve"> </w:t>
          </w:r>
          <w:r w:rsidR="005529A1" w:rsidRPr="00E1247D">
            <w:rPr>
              <w:rFonts w:ascii="Comic Sans MS" w:hAnsi="Comic Sans MS" w:cs="Arial"/>
              <w:sz w:val="15"/>
              <w:szCs w:val="15"/>
            </w:rPr>
            <w:fldChar w:fldCharType="begin"/>
          </w:r>
          <w:r w:rsidR="005529A1" w:rsidRPr="00E1247D">
            <w:rPr>
              <w:rFonts w:ascii="Comic Sans MS" w:hAnsi="Comic Sans MS" w:cs="Arial"/>
              <w:sz w:val="15"/>
              <w:szCs w:val="15"/>
            </w:rPr>
            <w:instrText xml:space="preserve"> PAGE  \* Arabic  \* MERGEFORMAT </w:instrText>
          </w:r>
          <w:r w:rsidR="005529A1" w:rsidRPr="00E1247D">
            <w:rPr>
              <w:rFonts w:ascii="Comic Sans MS" w:hAnsi="Comic Sans MS" w:cs="Arial"/>
              <w:sz w:val="15"/>
              <w:szCs w:val="15"/>
            </w:rPr>
            <w:fldChar w:fldCharType="separate"/>
          </w:r>
          <w:r w:rsidR="00E168A1">
            <w:rPr>
              <w:rFonts w:ascii="Comic Sans MS" w:hAnsi="Comic Sans MS" w:cs="Arial"/>
              <w:noProof/>
              <w:sz w:val="15"/>
              <w:szCs w:val="15"/>
            </w:rPr>
            <w:t>2</w:t>
          </w:r>
          <w:r w:rsidR="005529A1" w:rsidRPr="00E1247D">
            <w:rPr>
              <w:rFonts w:ascii="Comic Sans MS" w:hAnsi="Comic Sans MS" w:cs="Arial"/>
              <w:sz w:val="15"/>
              <w:szCs w:val="15"/>
            </w:rPr>
            <w:fldChar w:fldCharType="end"/>
          </w:r>
          <w:r w:rsidR="008C60E0" w:rsidRPr="00E1247D">
            <w:rPr>
              <w:rFonts w:ascii="Comic Sans MS" w:hAnsi="Comic Sans MS" w:cs="Arial"/>
              <w:sz w:val="15"/>
              <w:szCs w:val="15"/>
            </w:rPr>
            <w:t>/</w:t>
          </w:r>
          <w:r w:rsidR="005529A1" w:rsidRPr="00E1247D">
            <w:rPr>
              <w:rFonts w:ascii="Comic Sans MS" w:hAnsi="Comic Sans MS" w:cs="Arial"/>
              <w:sz w:val="15"/>
              <w:szCs w:val="15"/>
            </w:rPr>
            <w:fldChar w:fldCharType="begin"/>
          </w:r>
          <w:r w:rsidR="005529A1" w:rsidRPr="00E1247D">
            <w:rPr>
              <w:rFonts w:ascii="Comic Sans MS" w:hAnsi="Comic Sans MS" w:cs="Arial"/>
              <w:sz w:val="15"/>
              <w:szCs w:val="15"/>
            </w:rPr>
            <w:instrText xml:space="preserve"> NUMPAGES  \* Arabic  \* MERGEFORMAT </w:instrText>
          </w:r>
          <w:r w:rsidR="005529A1" w:rsidRPr="00E1247D">
            <w:rPr>
              <w:rFonts w:ascii="Comic Sans MS" w:hAnsi="Comic Sans MS" w:cs="Arial"/>
              <w:sz w:val="15"/>
              <w:szCs w:val="15"/>
            </w:rPr>
            <w:fldChar w:fldCharType="separate"/>
          </w:r>
          <w:r w:rsidR="00E168A1">
            <w:rPr>
              <w:rFonts w:ascii="Comic Sans MS" w:hAnsi="Comic Sans MS" w:cs="Arial"/>
              <w:noProof/>
              <w:sz w:val="15"/>
              <w:szCs w:val="15"/>
            </w:rPr>
            <w:t>2</w:t>
          </w:r>
          <w:r w:rsidR="005529A1" w:rsidRPr="00E1247D">
            <w:rPr>
              <w:rFonts w:ascii="Comic Sans MS" w:hAnsi="Comic Sans MS" w:cs="Arial"/>
              <w:sz w:val="15"/>
              <w:szCs w:val="15"/>
            </w:rPr>
            <w:fldChar w:fldCharType="end"/>
          </w:r>
        </w:p>
      </w:tc>
      <w:tc>
        <w:tcPr>
          <w:tcW w:w="122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F6ABE98"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Lfd. Nr.:</w:t>
          </w:r>
        </w:p>
      </w:tc>
    </w:tr>
  </w:tbl>
  <w:p w14:paraId="0F6ABE9A" w14:textId="77777777" w:rsidR="00E5408E" w:rsidRPr="00E1247D" w:rsidRDefault="00E5408E">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84A8D"/>
    <w:multiLevelType w:val="singleLevel"/>
    <w:tmpl w:val="A35CA60A"/>
    <w:lvl w:ilvl="0">
      <w:start w:val="1"/>
      <w:numFmt w:val="lowerLetter"/>
      <w:lvlText w:val="%1)"/>
      <w:lvlJc w:val="left"/>
      <w:pPr>
        <w:tabs>
          <w:tab w:val="num" w:pos="794"/>
        </w:tabs>
        <w:ind w:left="794" w:hanging="397"/>
      </w:pPr>
      <w:rPr>
        <w:rFonts w:ascii="Times New Roman" w:hAnsi="Times New Roman"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66B5"/>
    <w:rsid w:val="00004904"/>
    <w:rsid w:val="0007299C"/>
    <w:rsid w:val="000927B5"/>
    <w:rsid w:val="000D1650"/>
    <w:rsid w:val="000D48A6"/>
    <w:rsid w:val="00126AA9"/>
    <w:rsid w:val="00135C8C"/>
    <w:rsid w:val="00136E44"/>
    <w:rsid w:val="001562AF"/>
    <w:rsid w:val="00191848"/>
    <w:rsid w:val="001A4D16"/>
    <w:rsid w:val="001F1F16"/>
    <w:rsid w:val="0021676E"/>
    <w:rsid w:val="00242806"/>
    <w:rsid w:val="00246D84"/>
    <w:rsid w:val="00287A53"/>
    <w:rsid w:val="00290DF9"/>
    <w:rsid w:val="00292CCB"/>
    <w:rsid w:val="002A4DDA"/>
    <w:rsid w:val="002E1CEF"/>
    <w:rsid w:val="00337F18"/>
    <w:rsid w:val="00346705"/>
    <w:rsid w:val="003760C3"/>
    <w:rsid w:val="0039103E"/>
    <w:rsid w:val="003D6C8E"/>
    <w:rsid w:val="003E009F"/>
    <w:rsid w:val="00406642"/>
    <w:rsid w:val="00417534"/>
    <w:rsid w:val="00417990"/>
    <w:rsid w:val="004410B5"/>
    <w:rsid w:val="004470BA"/>
    <w:rsid w:val="00491A88"/>
    <w:rsid w:val="004B21BB"/>
    <w:rsid w:val="005055B3"/>
    <w:rsid w:val="005143CD"/>
    <w:rsid w:val="00521D7D"/>
    <w:rsid w:val="005227F5"/>
    <w:rsid w:val="00533DCA"/>
    <w:rsid w:val="005529A1"/>
    <w:rsid w:val="00555E46"/>
    <w:rsid w:val="00565687"/>
    <w:rsid w:val="00567CE6"/>
    <w:rsid w:val="00574964"/>
    <w:rsid w:val="005754CC"/>
    <w:rsid w:val="00591FC0"/>
    <w:rsid w:val="00594DA8"/>
    <w:rsid w:val="005B0FB2"/>
    <w:rsid w:val="005C4E50"/>
    <w:rsid w:val="005D155E"/>
    <w:rsid w:val="00636170"/>
    <w:rsid w:val="00650DBD"/>
    <w:rsid w:val="0065296E"/>
    <w:rsid w:val="006858B7"/>
    <w:rsid w:val="00693A01"/>
    <w:rsid w:val="006A3245"/>
    <w:rsid w:val="006B68A9"/>
    <w:rsid w:val="006C0630"/>
    <w:rsid w:val="006C3051"/>
    <w:rsid w:val="006D628D"/>
    <w:rsid w:val="006F47AF"/>
    <w:rsid w:val="006F65BE"/>
    <w:rsid w:val="00724280"/>
    <w:rsid w:val="007310E8"/>
    <w:rsid w:val="007364D8"/>
    <w:rsid w:val="007727DA"/>
    <w:rsid w:val="00783868"/>
    <w:rsid w:val="007C4BC1"/>
    <w:rsid w:val="007C56DA"/>
    <w:rsid w:val="007C5718"/>
    <w:rsid w:val="007D123D"/>
    <w:rsid w:val="007D350D"/>
    <w:rsid w:val="007D3C1E"/>
    <w:rsid w:val="007D3E4D"/>
    <w:rsid w:val="007F080C"/>
    <w:rsid w:val="00834F1B"/>
    <w:rsid w:val="00870D2D"/>
    <w:rsid w:val="00874BD9"/>
    <w:rsid w:val="008B3966"/>
    <w:rsid w:val="008C60E0"/>
    <w:rsid w:val="008D086B"/>
    <w:rsid w:val="008D6074"/>
    <w:rsid w:val="00905B15"/>
    <w:rsid w:val="0090693D"/>
    <w:rsid w:val="009073C7"/>
    <w:rsid w:val="009259E3"/>
    <w:rsid w:val="00942238"/>
    <w:rsid w:val="00950178"/>
    <w:rsid w:val="0097122B"/>
    <w:rsid w:val="00982214"/>
    <w:rsid w:val="009866B5"/>
    <w:rsid w:val="009A1985"/>
    <w:rsid w:val="009C2F21"/>
    <w:rsid w:val="009C33AA"/>
    <w:rsid w:val="009F0FE1"/>
    <w:rsid w:val="00A16DE4"/>
    <w:rsid w:val="00A17372"/>
    <w:rsid w:val="00A33423"/>
    <w:rsid w:val="00A548CC"/>
    <w:rsid w:val="00A90A9B"/>
    <w:rsid w:val="00A9520A"/>
    <w:rsid w:val="00AB44B1"/>
    <w:rsid w:val="00AB7612"/>
    <w:rsid w:val="00AC07CA"/>
    <w:rsid w:val="00AD0A98"/>
    <w:rsid w:val="00AD0E1A"/>
    <w:rsid w:val="00B04B66"/>
    <w:rsid w:val="00B802AF"/>
    <w:rsid w:val="00BA5403"/>
    <w:rsid w:val="00BC215B"/>
    <w:rsid w:val="00BD4B1B"/>
    <w:rsid w:val="00BD7390"/>
    <w:rsid w:val="00BE089D"/>
    <w:rsid w:val="00BF26EB"/>
    <w:rsid w:val="00C0170E"/>
    <w:rsid w:val="00C036A5"/>
    <w:rsid w:val="00C30020"/>
    <w:rsid w:val="00C41027"/>
    <w:rsid w:val="00C45B43"/>
    <w:rsid w:val="00C957AE"/>
    <w:rsid w:val="00CA3C61"/>
    <w:rsid w:val="00CC5B4B"/>
    <w:rsid w:val="00CC5BD8"/>
    <w:rsid w:val="00CD6B84"/>
    <w:rsid w:val="00CE0D23"/>
    <w:rsid w:val="00CF2DDF"/>
    <w:rsid w:val="00D41785"/>
    <w:rsid w:val="00D60644"/>
    <w:rsid w:val="00D63D50"/>
    <w:rsid w:val="00D70AAD"/>
    <w:rsid w:val="00D81292"/>
    <w:rsid w:val="00D812F8"/>
    <w:rsid w:val="00D96CA5"/>
    <w:rsid w:val="00DA521A"/>
    <w:rsid w:val="00DB55CB"/>
    <w:rsid w:val="00DD23F3"/>
    <w:rsid w:val="00DD3F16"/>
    <w:rsid w:val="00DE10EC"/>
    <w:rsid w:val="00DE1AE1"/>
    <w:rsid w:val="00DF4DCF"/>
    <w:rsid w:val="00E1247D"/>
    <w:rsid w:val="00E168A1"/>
    <w:rsid w:val="00E42F58"/>
    <w:rsid w:val="00E5408E"/>
    <w:rsid w:val="00E71397"/>
    <w:rsid w:val="00E833D7"/>
    <w:rsid w:val="00EB0639"/>
    <w:rsid w:val="00ED1C9A"/>
    <w:rsid w:val="00ED52D3"/>
    <w:rsid w:val="00EE0546"/>
    <w:rsid w:val="00EE328E"/>
    <w:rsid w:val="00F07773"/>
    <w:rsid w:val="00F20AEE"/>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6ABE2A"/>
  <w15:docId w15:val="{D3ED58A7-BFE7-444E-97C3-F713A8F8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66B5"/>
    <w:pPr>
      <w:spacing w:after="0" w:line="240" w:lineRule="auto"/>
    </w:pPr>
    <w:rPr>
      <w:rFonts w:ascii="Arial" w:eastAsia="Times New Roman" w:hAnsi="Arial" w:cs="Times New Roman"/>
      <w:sz w:val="24"/>
      <w:szCs w:val="24"/>
      <w:lang w:eastAsia="de-DE"/>
    </w:rPr>
  </w:style>
  <w:style w:type="paragraph" w:styleId="berschrift1">
    <w:name w:val="heading 1"/>
    <w:basedOn w:val="Kopfzeile"/>
    <w:next w:val="Standard"/>
    <w:link w:val="berschrift1Zchn"/>
    <w:uiPriority w:val="9"/>
    <w:qFormat/>
    <w:rsid w:val="005227F5"/>
    <w:pPr>
      <w:tabs>
        <w:tab w:val="clear" w:pos="9072"/>
        <w:tab w:val="right" w:pos="9214"/>
      </w:tabs>
      <w:outlineLvl w:val="0"/>
    </w:pPr>
    <w:rPr>
      <w:rFonts w:ascii="Comic Sans MS" w:hAnsi="Comic Sans MS" w:cs="Arial"/>
      <w:b/>
      <w:color w:val="C00000"/>
    </w:rPr>
  </w:style>
  <w:style w:type="paragraph" w:styleId="berschrift2">
    <w:name w:val="heading 2"/>
    <w:basedOn w:val="Kopfzeile"/>
    <w:next w:val="Standard"/>
    <w:link w:val="berschrift2Zchn"/>
    <w:uiPriority w:val="9"/>
    <w:unhideWhenUsed/>
    <w:qFormat/>
    <w:rsid w:val="005227F5"/>
    <w:pPr>
      <w:tabs>
        <w:tab w:val="clear" w:pos="9072"/>
        <w:tab w:val="right" w:pos="9214"/>
      </w:tabs>
      <w:outlineLvl w:val="1"/>
    </w:pPr>
    <w:rPr>
      <w:rFonts w:ascii="Comic Sans MS" w:hAnsi="Comic Sans MS" w:cs="Arial"/>
      <w:color w:val="C00000"/>
      <w:szCs w:val="20"/>
    </w:rPr>
  </w:style>
  <w:style w:type="paragraph" w:styleId="berschrift3">
    <w:name w:val="heading 3"/>
    <w:basedOn w:val="Kopfzeile"/>
    <w:next w:val="Standard"/>
    <w:link w:val="berschrift3Zchn"/>
    <w:uiPriority w:val="9"/>
    <w:unhideWhenUsed/>
    <w:qFormat/>
    <w:rsid w:val="005227F5"/>
    <w:pPr>
      <w:tabs>
        <w:tab w:val="clear" w:pos="9072"/>
        <w:tab w:val="right" w:pos="9214"/>
      </w:tabs>
      <w:outlineLvl w:val="2"/>
    </w:pPr>
    <w:rPr>
      <w:rFonts w:ascii="Comic Sans MS" w:hAnsi="Comic Sans MS" w:cs="Arial"/>
      <w:color w:val="0F243E" w:themeColor="text2" w:themeShade="8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line="288" w:lineRule="auto"/>
      <w:textAlignment w:val="center"/>
    </w:pPr>
    <w:rPr>
      <w:rFonts w:ascii="Times New Roman" w:eastAsiaTheme="minorEastAsia" w:hAnsi="Times New Roman"/>
      <w:color w:val="000000"/>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Code"/>
    <w:next w:val="Standard"/>
    <w:uiPriority w:val="1"/>
    <w:qFormat/>
    <w:rsid w:val="00A33423"/>
    <w:pPr>
      <w:spacing w:after="0" w:line="240" w:lineRule="auto"/>
    </w:pPr>
    <w:rPr>
      <w:rFonts w:ascii="Courier New" w:hAnsi="Courier New"/>
      <w:sz w:val="20"/>
    </w:rPr>
  </w:style>
  <w:style w:type="character" w:customStyle="1" w:styleId="berschrift1Zchn">
    <w:name w:val="Überschrift 1 Zchn"/>
    <w:basedOn w:val="Absatz-Standardschriftart"/>
    <w:link w:val="berschrift1"/>
    <w:uiPriority w:val="9"/>
    <w:rsid w:val="005227F5"/>
    <w:rPr>
      <w:rFonts w:ascii="Comic Sans MS" w:hAnsi="Comic Sans MS" w:cs="Arial"/>
      <w:b/>
      <w:color w:val="C00000"/>
      <w:sz w:val="24"/>
      <w:szCs w:val="24"/>
    </w:rPr>
  </w:style>
  <w:style w:type="character" w:customStyle="1" w:styleId="berschrift2Zchn">
    <w:name w:val="Überschrift 2 Zchn"/>
    <w:basedOn w:val="Absatz-Standardschriftart"/>
    <w:link w:val="berschrift2"/>
    <w:uiPriority w:val="9"/>
    <w:rsid w:val="005227F5"/>
    <w:rPr>
      <w:rFonts w:ascii="Comic Sans MS" w:hAnsi="Comic Sans MS" w:cs="Arial"/>
      <w:color w:val="C00000"/>
      <w:sz w:val="20"/>
      <w:szCs w:val="20"/>
    </w:rPr>
  </w:style>
  <w:style w:type="character" w:customStyle="1" w:styleId="berschrift3Zchn">
    <w:name w:val="Überschrift 3 Zchn"/>
    <w:basedOn w:val="Absatz-Standardschriftart"/>
    <w:link w:val="berschrift3"/>
    <w:uiPriority w:val="9"/>
    <w:rsid w:val="005227F5"/>
    <w:rPr>
      <w:rFonts w:ascii="Comic Sans MS" w:hAnsi="Comic Sans MS" w:cs="Arial"/>
      <w:color w:val="0F243E" w:themeColor="text2"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Verwaltung\OSZIMT_A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476ED-0E5D-43BA-A56B-028CC1BF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OSZIMT_AS</Template>
  <TotalTime>0</TotalTime>
  <Pages>2</Pages>
  <Words>406</Words>
  <Characters>2558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G Bellaire</cp:lastModifiedBy>
  <cp:revision>4</cp:revision>
  <cp:lastPrinted>2013-01-22T11:49:00Z</cp:lastPrinted>
  <dcterms:created xsi:type="dcterms:W3CDTF">2013-01-22T10:39:00Z</dcterms:created>
  <dcterms:modified xsi:type="dcterms:W3CDTF">2020-09-24T10:29:00Z</dcterms:modified>
</cp:coreProperties>
</file>