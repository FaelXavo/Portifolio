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43437" w14:textId="77777777" w:rsidR="00737A95" w:rsidRDefault="00737A95" w:rsidP="00737A95">
      <w:r>
        <w:t>Aufgaben:</w:t>
      </w:r>
    </w:p>
    <w:p w14:paraId="72E43438" w14:textId="77777777" w:rsidR="00737A95" w:rsidRDefault="00737A95" w:rsidP="00737A95">
      <w:r w:rsidRPr="00737A95">
        <w:rPr>
          <w:noProof/>
        </w:rPr>
        <mc:AlternateContent>
          <mc:Choice Requires="wps">
            <w:drawing>
              <wp:anchor distT="0" distB="0" distL="114300" distR="114300" simplePos="0" relativeHeight="251659264" behindDoc="0" locked="0" layoutInCell="1" allowOverlap="1" wp14:anchorId="72E43455" wp14:editId="72E43456">
                <wp:simplePos x="0" y="0"/>
                <wp:positionH relativeFrom="column">
                  <wp:posOffset>109220</wp:posOffset>
                </wp:positionH>
                <wp:positionV relativeFrom="paragraph">
                  <wp:posOffset>62865</wp:posOffset>
                </wp:positionV>
                <wp:extent cx="266700" cy="222885"/>
                <wp:effectExtent l="57150" t="19050" r="19050" b="120015"/>
                <wp:wrapNone/>
                <wp:docPr id="4" name="Stern mit 5 Zacken 4"/>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5ABC" id="Stern mit 5 Zacken 4" o:spid="_x0000_s1026" style="position:absolute;margin-left:8.6pt;margin-top:4.95pt;width:21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0288" behindDoc="0" locked="0" layoutInCell="1" allowOverlap="1" wp14:anchorId="72E43457" wp14:editId="72E43458">
                <wp:simplePos x="0" y="0"/>
                <wp:positionH relativeFrom="column">
                  <wp:posOffset>374650</wp:posOffset>
                </wp:positionH>
                <wp:positionV relativeFrom="paragraph">
                  <wp:posOffset>62230</wp:posOffset>
                </wp:positionV>
                <wp:extent cx="266700" cy="222885"/>
                <wp:effectExtent l="57150" t="19050" r="19050" b="120015"/>
                <wp:wrapNone/>
                <wp:docPr id="2" name="Stern mit 5 Zacken 2"/>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3245E" id="Stern mit 5 Zacken 2" o:spid="_x0000_s1026" style="position:absolute;margin-left:29.5pt;margin-top:4.9pt;width:21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1312" behindDoc="0" locked="0" layoutInCell="1" allowOverlap="1" wp14:anchorId="72E43459" wp14:editId="72E4345A">
                <wp:simplePos x="0" y="0"/>
                <wp:positionH relativeFrom="column">
                  <wp:posOffset>646430</wp:posOffset>
                </wp:positionH>
                <wp:positionV relativeFrom="paragraph">
                  <wp:posOffset>63377</wp:posOffset>
                </wp:positionV>
                <wp:extent cx="266700" cy="222885"/>
                <wp:effectExtent l="57150" t="19050" r="19050" b="120015"/>
                <wp:wrapNone/>
                <wp:docPr id="6" name="Stern mit 5 Zacken 6"/>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9A24" id="Stern mit 5 Zacken 6" o:spid="_x0000_s1026" style="position:absolute;margin-left:50.9pt;margin-top:5pt;width:21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p>
    <w:p w14:paraId="72E43439" w14:textId="77777777" w:rsidR="00737A95" w:rsidRDefault="00737A95" w:rsidP="00737A95"/>
    <w:p w14:paraId="72E4343A" w14:textId="77777777" w:rsidR="00737A95" w:rsidRDefault="00737A95" w:rsidP="00737A95">
      <w:pPr>
        <w:numPr>
          <w:ilvl w:val="0"/>
          <w:numId w:val="1"/>
        </w:numPr>
      </w:pPr>
      <w:r>
        <w:t xml:space="preserve">Erstellen Sie ein Konsolenprogramm mit dem Klassennamen Zeichentest. Dieses Programm fordert den Benutzer auf ein Zeichen einzugeben. </w:t>
      </w:r>
    </w:p>
    <w:p w14:paraId="72E4343B" w14:textId="77777777" w:rsidR="00737A95" w:rsidRDefault="00737A95" w:rsidP="00737A95">
      <w:pPr>
        <w:numPr>
          <w:ilvl w:val="1"/>
          <w:numId w:val="1"/>
        </w:numPr>
      </w:pPr>
      <w:r>
        <w:t>Geben Sie das Benutzerzeichen wieder aus.</w:t>
      </w:r>
    </w:p>
    <w:p w14:paraId="72E4343C" w14:textId="77777777" w:rsidR="00737A95" w:rsidRDefault="00737A95" w:rsidP="00737A95">
      <w:pPr>
        <w:numPr>
          <w:ilvl w:val="1"/>
          <w:numId w:val="1"/>
        </w:numPr>
      </w:pPr>
      <w:r>
        <w:t>Addieren Sie den Wert 5 auf die Variable und geben Sie das Zeichen aus.</w:t>
      </w:r>
    </w:p>
    <w:p w14:paraId="72E4343D" w14:textId="77777777" w:rsidR="00737A95" w:rsidRDefault="00737A95" w:rsidP="00737A95">
      <w:pPr>
        <w:ind w:left="1440"/>
        <w:rPr>
          <w:rFonts w:ascii="Courier New" w:hAnsi="Courier New" w:cs="Courier New"/>
        </w:rPr>
      </w:pPr>
      <w:r>
        <w:rPr>
          <w:rFonts w:ascii="Courier New" w:hAnsi="Courier New" w:cs="Courier New"/>
        </w:rPr>
        <w:t>Variablenname = (char)(Variablenname + 5);</w:t>
      </w:r>
    </w:p>
    <w:p w14:paraId="72E4343E" w14:textId="77777777" w:rsidR="00737A95" w:rsidRDefault="00737A95" w:rsidP="00737A95">
      <w:pPr>
        <w:ind w:left="1440"/>
        <w:rPr>
          <w:rFonts w:ascii="Courier New" w:hAnsi="Courier New" w:cs="Courier New"/>
        </w:rPr>
      </w:pPr>
      <w:r>
        <w:rPr>
          <w:rFonts w:ascii="Courier New" w:hAnsi="Courier New" w:cs="Courier New"/>
        </w:rPr>
        <w:t>//Beschreiben Sie als Kommentar das Verhalten</w:t>
      </w:r>
    </w:p>
    <w:p w14:paraId="72E4343F" w14:textId="77777777" w:rsidR="005F0970" w:rsidRPr="008F2A1A" w:rsidRDefault="005F0970" w:rsidP="00737A95">
      <w:pPr>
        <w:ind w:left="1440"/>
        <w:rPr>
          <w:rFonts w:ascii="Courier New" w:hAnsi="Courier New" w:cs="Courier New"/>
        </w:rPr>
      </w:pPr>
      <w:r>
        <w:rPr>
          <w:rFonts w:ascii="Courier New" w:hAnsi="Courier New" w:cs="Courier New"/>
        </w:rPr>
        <w:t>//ersetzen Sie Variablenname durch ihre Variable</w:t>
      </w:r>
    </w:p>
    <w:p w14:paraId="72E43440" w14:textId="77777777" w:rsidR="00737A95" w:rsidRDefault="00737A95" w:rsidP="00737A95">
      <w:pPr>
        <w:ind w:left="720"/>
      </w:pPr>
      <w:r w:rsidRPr="00737A95">
        <w:rPr>
          <w:noProof/>
        </w:rPr>
        <mc:AlternateContent>
          <mc:Choice Requires="wps">
            <w:drawing>
              <wp:anchor distT="0" distB="0" distL="114300" distR="114300" simplePos="0" relativeHeight="251665408" behindDoc="0" locked="0" layoutInCell="1" allowOverlap="1" wp14:anchorId="72E4345B" wp14:editId="72E4345C">
                <wp:simplePos x="0" y="0"/>
                <wp:positionH relativeFrom="column">
                  <wp:posOffset>647700</wp:posOffset>
                </wp:positionH>
                <wp:positionV relativeFrom="paragraph">
                  <wp:posOffset>134620</wp:posOffset>
                </wp:positionV>
                <wp:extent cx="266700" cy="222885"/>
                <wp:effectExtent l="57150" t="19050" r="19050" b="120015"/>
                <wp:wrapNone/>
                <wp:docPr id="9" name="Stern mit 5 Zacken 9"/>
                <wp:cNvGraphicFramePr/>
                <a:graphic xmlns:a="http://schemas.openxmlformats.org/drawingml/2006/main">
                  <a:graphicData uri="http://schemas.microsoft.com/office/word/2010/wordprocessingShape">
                    <wps:wsp>
                      <wps:cNvSpPr/>
                      <wps:spPr>
                        <a:xfrm>
                          <a:off x="0" y="0"/>
                          <a:ext cx="266700" cy="222885"/>
                        </a:xfrm>
                        <a:prstGeom prst="star5">
                          <a:avLst/>
                        </a:prstGeom>
                        <a:gradFill rotWithShape="1">
                          <a:gsLst>
                            <a:gs pos="0">
                              <a:schemeClr val="bg1">
                                <a:lumMod val="65000"/>
                              </a:schemeClr>
                            </a:gs>
                            <a:gs pos="80000">
                              <a:schemeClr val="bg1">
                                <a:lumMod val="75000"/>
                              </a:schemeClr>
                            </a:gs>
                            <a:gs pos="100000">
                              <a:schemeClr val="bg1">
                                <a:lumMod val="8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C4584" id="Stern mit 5 Zacken 9" o:spid="_x0000_s1026" style="position:absolute;margin-left:51pt;margin-top:10.6pt;width:21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" path="m,85134r101871,1l133350,r31479,85135l266700,85134r-82416,52616l215765,222884,133350,170268,50935,222884,82416,137750,,85134xe" fillcolor="#a5a5a5 [2092]" stroked="f">
                <v:fill color2="#d8d8d8 [2732]" rotate="t" angle="180" colors="0 #a6a6a6;52429f #bfbfbf;1 #d9d9d9"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4384" behindDoc="0" locked="0" layoutInCell="1" allowOverlap="1" wp14:anchorId="72E4345D" wp14:editId="72E4345E">
                <wp:simplePos x="0" y="0"/>
                <wp:positionH relativeFrom="column">
                  <wp:posOffset>385445</wp:posOffset>
                </wp:positionH>
                <wp:positionV relativeFrom="paragraph">
                  <wp:posOffset>133985</wp:posOffset>
                </wp:positionV>
                <wp:extent cx="266700" cy="222885"/>
                <wp:effectExtent l="57150" t="19050" r="19050" b="120015"/>
                <wp:wrapNone/>
                <wp:docPr id="8" name="Stern mit 5 Zacken 8"/>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BE66" id="Stern mit 5 Zacken 8" o:spid="_x0000_s1026" style="position:absolute;margin-left:30.35pt;margin-top:10.55pt;width:21pt;height:1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3360" behindDoc="0" locked="0" layoutInCell="1" allowOverlap="1" wp14:anchorId="72E4345F" wp14:editId="72E43460">
                <wp:simplePos x="0" y="0"/>
                <wp:positionH relativeFrom="column">
                  <wp:posOffset>118745</wp:posOffset>
                </wp:positionH>
                <wp:positionV relativeFrom="paragraph">
                  <wp:posOffset>133985</wp:posOffset>
                </wp:positionV>
                <wp:extent cx="266700" cy="222885"/>
                <wp:effectExtent l="57150" t="19050" r="19050" b="120015"/>
                <wp:wrapNone/>
                <wp:docPr id="7" name="Stern mit 5 Zacken 7"/>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FA1B1" id="Stern mit 5 Zacken 7" o:spid="_x0000_s1026" style="position:absolute;margin-left:9.35pt;margin-top:10.55pt;width:2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p>
    <w:p w14:paraId="72E43441" w14:textId="77777777" w:rsidR="00737A95" w:rsidRDefault="00737A95" w:rsidP="00737A95">
      <w:pPr>
        <w:ind w:left="720"/>
      </w:pPr>
    </w:p>
    <w:p w14:paraId="72E43442" w14:textId="77777777" w:rsidR="00737A95" w:rsidRDefault="00737A95" w:rsidP="00737A95">
      <w:pPr>
        <w:ind w:left="720"/>
      </w:pPr>
    </w:p>
    <w:p w14:paraId="72E43443" w14:textId="77777777" w:rsidR="00737A95" w:rsidRDefault="00737A95" w:rsidP="00737A95">
      <w:pPr>
        <w:numPr>
          <w:ilvl w:val="0"/>
          <w:numId w:val="1"/>
        </w:numPr>
        <w:spacing w:after="120"/>
        <w:jc w:val="both"/>
      </w:pPr>
      <w:r>
        <w:t>Erstellen Sie ein Konsolenprogramm mit dem Klassennamen Division. Dieses Programm fordert den Benutzer auf zwei Zahlen einzugeben. Anschließend Dividieren Sie die beiden Zahlen voneinander. Geben Sie das Ergebnis der Berechnung aus.</w:t>
      </w:r>
    </w:p>
    <w:p w14:paraId="72E43444" w14:textId="77777777" w:rsidR="00737A95" w:rsidRPr="000244AE" w:rsidRDefault="00737A95" w:rsidP="00737A95">
      <w:pPr>
        <w:numPr>
          <w:ilvl w:val="1"/>
          <w:numId w:val="1"/>
        </w:numPr>
        <w:spacing w:after="120"/>
        <w:jc w:val="both"/>
      </w:pPr>
      <w:r>
        <w:t xml:space="preserve">Verwenden Sie zuerst nur </w:t>
      </w:r>
      <w:r w:rsidRPr="000244AE">
        <w:rPr>
          <w:rFonts w:ascii="Courier New" w:hAnsi="Courier New" w:cs="Courier New"/>
          <w:b/>
        </w:rPr>
        <w:t>int</w:t>
      </w:r>
      <w:r>
        <w:rPr>
          <w:rFonts w:ascii="Courier New" w:hAnsi="Courier New" w:cs="Courier New"/>
          <w:b/>
        </w:rPr>
        <w:t xml:space="preserve"> </w:t>
      </w:r>
      <w:r w:rsidRPr="000244AE">
        <w:rPr>
          <w:rFonts w:cs="Arial"/>
        </w:rPr>
        <w:t>als Datentyp</w:t>
      </w:r>
      <w:r>
        <w:rPr>
          <w:rFonts w:cs="Arial"/>
        </w:rPr>
        <w:t>. Beschreiben Sie den auftretenden Fehler.</w:t>
      </w:r>
    </w:p>
    <w:p w14:paraId="72E43445" w14:textId="77777777" w:rsidR="00737A95" w:rsidRDefault="00737A95" w:rsidP="00737A95">
      <w:pPr>
        <w:numPr>
          <w:ilvl w:val="1"/>
          <w:numId w:val="1"/>
        </w:numPr>
        <w:spacing w:after="120"/>
        <w:jc w:val="both"/>
      </w:pPr>
      <w:r>
        <w:t>Verwenden Sie einen geeigneten Datentyp.</w:t>
      </w:r>
    </w:p>
    <w:p w14:paraId="72E43446" w14:textId="77777777" w:rsidR="00737A95" w:rsidRDefault="00737A95" w:rsidP="00737A95">
      <w:pPr>
        <w:spacing w:after="120"/>
        <w:jc w:val="both"/>
      </w:pPr>
      <w:r w:rsidRPr="00737A95">
        <w:rPr>
          <w:noProof/>
        </w:rPr>
        <mc:AlternateContent>
          <mc:Choice Requires="wps">
            <w:drawing>
              <wp:anchor distT="0" distB="0" distL="114300" distR="114300" simplePos="0" relativeHeight="251669504" behindDoc="0" locked="0" layoutInCell="1" allowOverlap="1" wp14:anchorId="72E43461" wp14:editId="72E43462">
                <wp:simplePos x="0" y="0"/>
                <wp:positionH relativeFrom="column">
                  <wp:posOffset>694690</wp:posOffset>
                </wp:positionH>
                <wp:positionV relativeFrom="paragraph">
                  <wp:posOffset>81915</wp:posOffset>
                </wp:positionV>
                <wp:extent cx="266700" cy="222885"/>
                <wp:effectExtent l="57150" t="19050" r="19050" b="120015"/>
                <wp:wrapNone/>
                <wp:docPr id="12" name="Stern mit 5 Zacken 12"/>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13608" id="Stern mit 5 Zacken 12" o:spid="_x0000_s1026" style="position:absolute;margin-left:54.7pt;margin-top:6.45pt;width:21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8480" behindDoc="0" locked="0" layoutInCell="1" allowOverlap="1" wp14:anchorId="72E43463" wp14:editId="72E43464">
                <wp:simplePos x="0" y="0"/>
                <wp:positionH relativeFrom="column">
                  <wp:posOffset>431800</wp:posOffset>
                </wp:positionH>
                <wp:positionV relativeFrom="paragraph">
                  <wp:posOffset>83185</wp:posOffset>
                </wp:positionV>
                <wp:extent cx="266700" cy="222885"/>
                <wp:effectExtent l="57150" t="19050" r="19050" b="120015"/>
                <wp:wrapNone/>
                <wp:docPr id="11" name="Stern mit 5 Zacken 11"/>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45A5A" id="Stern mit 5 Zacken 11" o:spid="_x0000_s1026" style="position:absolute;margin-left:34pt;margin-top:6.55pt;width:21pt;height:1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r w:rsidRPr="00737A95">
        <w:rPr>
          <w:noProof/>
        </w:rPr>
        <mc:AlternateContent>
          <mc:Choice Requires="wps">
            <w:drawing>
              <wp:anchor distT="0" distB="0" distL="114300" distR="114300" simplePos="0" relativeHeight="251667456" behindDoc="0" locked="0" layoutInCell="1" allowOverlap="1" wp14:anchorId="72E43465" wp14:editId="72E43466">
                <wp:simplePos x="0" y="0"/>
                <wp:positionH relativeFrom="column">
                  <wp:posOffset>165100</wp:posOffset>
                </wp:positionH>
                <wp:positionV relativeFrom="paragraph">
                  <wp:posOffset>83185</wp:posOffset>
                </wp:positionV>
                <wp:extent cx="266700" cy="222885"/>
                <wp:effectExtent l="57150" t="19050" r="19050" b="120015"/>
                <wp:wrapNone/>
                <wp:docPr id="10" name="Stern mit 5 Zacken 10"/>
                <wp:cNvGraphicFramePr/>
                <a:graphic xmlns:a="http://schemas.openxmlformats.org/drawingml/2006/main">
                  <a:graphicData uri="http://schemas.microsoft.com/office/word/2010/wordprocessingShape">
                    <wps:wsp>
                      <wps:cNvSpPr/>
                      <wps:spPr>
                        <a:xfrm>
                          <a:off x="0" y="0"/>
                          <a:ext cx="266700" cy="222885"/>
                        </a:xfrm>
                        <a:prstGeom prst="star5">
                          <a:avLst/>
                        </a:prstGeom>
                        <a:gradFill>
                          <a:gsLst>
                            <a:gs pos="0">
                              <a:srgbClr val="FFC000"/>
                            </a:gs>
                            <a:gs pos="80000">
                              <a:srgbClr val="FFCC00"/>
                            </a:gs>
                            <a:gs pos="100000">
                              <a:srgbClr val="FFFF00"/>
                            </a:gs>
                          </a:gsLst>
                        </a:gra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E75D" id="Stern mit 5 Zacken 10" o:spid="_x0000_s1026" style="position:absolute;margin-left:13pt;margin-top:6.55pt;width:21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2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" path="m,85134r101871,1l133350,r31479,85135l266700,85134r-82416,52616l215765,222884,133350,170268,50935,222884,82416,137750,,85134xe" fillcolor="#ffc000" stroked="f">
                <v:fill color2="yellow" rotate="t" angle="180" colors="0 #ffc000;52429f #fc0;1 yellow" focus="100%" type="gradient">
                  <o:fill v:ext="view" type="gradientUnscaled"/>
                </v:fill>
                <v:shadow on="t" color="black" opacity="22937f" origin=",.5" offset="0,.63889mm"/>
                <v:path arrowok="t" o:connecttype="custom" o:connectlocs="0,85134;101871,85135;133350,0;164829,85135;266700,85134;184284,137750;215765,222884;133350,170268;50935,222884;82416,137750;0,85134" o:connectangles="0,0,0,0,0,0,0,0,0,0,0"/>
              </v:shape>
            </w:pict>
          </mc:Fallback>
        </mc:AlternateContent>
      </w:r>
    </w:p>
    <w:p w14:paraId="72E43447" w14:textId="77777777" w:rsidR="00737A95" w:rsidRDefault="00737A95" w:rsidP="00737A95">
      <w:pPr>
        <w:spacing w:after="120"/>
        <w:jc w:val="both"/>
      </w:pPr>
    </w:p>
    <w:p w14:paraId="72E43448" w14:textId="69B02579" w:rsidR="00737A95" w:rsidRDefault="00737A95" w:rsidP="00737A95">
      <w:pPr>
        <w:numPr>
          <w:ilvl w:val="0"/>
          <w:numId w:val="1"/>
        </w:numPr>
        <w:spacing w:after="120"/>
        <w:jc w:val="both"/>
      </w:pPr>
      <w:r>
        <w:t xml:space="preserve">Erstellen Sie ein Konsolenprogramm mit dem Klassennamen </w:t>
      </w:r>
      <w:r w:rsidR="00F33D4D">
        <w:t>GeometrischeForm</w:t>
      </w:r>
      <w:r>
        <w:t xml:space="preserve">. Für </w:t>
      </w:r>
      <w:r w:rsidR="00F33D4D">
        <w:t xml:space="preserve">Kreise und </w:t>
      </w:r>
      <w:r>
        <w:t>Kugel</w:t>
      </w:r>
      <w:r w:rsidR="00F33D4D">
        <w:t>n</w:t>
      </w:r>
      <w:r>
        <w:t xml:space="preserve"> sollen folgende Größen berechnet werden:</w:t>
      </w:r>
    </w:p>
    <w:p w14:paraId="72E43449" w14:textId="77777777" w:rsidR="00737A95" w:rsidRDefault="00737A95" w:rsidP="00737A95">
      <w:pPr>
        <w:numPr>
          <w:ilvl w:val="0"/>
          <w:numId w:val="2"/>
        </w:numPr>
        <w:spacing w:after="120"/>
        <w:jc w:val="both"/>
        <w:rPr>
          <w:rFonts w:cs="Arial"/>
        </w:rPr>
      </w:pPr>
      <w:r>
        <w:t xml:space="preserve">Die Kreisfläche (A = r² * </w:t>
      </w:r>
      <w:r>
        <w:rPr>
          <w:rFonts w:cs="Arial"/>
        </w:rPr>
        <w:t>π)</w:t>
      </w:r>
    </w:p>
    <w:p w14:paraId="72E4344A" w14:textId="45F6AB74" w:rsidR="00737A95" w:rsidRDefault="00737A95" w:rsidP="00737A95">
      <w:pPr>
        <w:numPr>
          <w:ilvl w:val="0"/>
          <w:numId w:val="2"/>
        </w:numPr>
        <w:spacing w:after="120"/>
        <w:jc w:val="both"/>
        <w:rPr>
          <w:rFonts w:cs="Arial"/>
        </w:rPr>
      </w:pPr>
      <w:r>
        <w:t>Die Oberfläche einer Kugel (</w:t>
      </w:r>
      <w:r w:rsidR="00BA5F8A">
        <w:t>O</w:t>
      </w:r>
      <w:r>
        <w:t xml:space="preserve"> = 4 * r² * </w:t>
      </w:r>
      <w:r>
        <w:rPr>
          <w:rFonts w:cs="Arial"/>
        </w:rPr>
        <w:t>π)</w:t>
      </w:r>
    </w:p>
    <w:p w14:paraId="72E4344B" w14:textId="77777777" w:rsidR="00737A95" w:rsidRDefault="00737A95" w:rsidP="00737A95">
      <w:pPr>
        <w:numPr>
          <w:ilvl w:val="0"/>
          <w:numId w:val="2"/>
        </w:numPr>
        <w:spacing w:after="120"/>
        <w:jc w:val="both"/>
        <w:rPr>
          <w:rFonts w:cs="Arial"/>
        </w:rPr>
      </w:pPr>
      <w:r>
        <w:t xml:space="preserve">Das Volumen einer Kugel (V = 4/3 * r³ * </w:t>
      </w:r>
      <w:r>
        <w:rPr>
          <w:rFonts w:cs="Arial"/>
        </w:rPr>
        <w:t>π)</w:t>
      </w:r>
    </w:p>
    <w:p w14:paraId="72E4344C" w14:textId="2496A561" w:rsidR="00737A95" w:rsidRDefault="00737A95" w:rsidP="005F0970">
      <w:pPr>
        <w:spacing w:after="120"/>
        <w:ind w:left="709"/>
        <w:jc w:val="both"/>
      </w:pPr>
      <w:r>
        <w:t>Die Größen sollen am Ende des Programms ausgegeben werden.</w:t>
      </w:r>
      <w:r w:rsidR="005F0970">
        <w:t xml:space="preserve"> </w:t>
      </w:r>
      <w:r w:rsidR="00F328AA">
        <w:t>Erstellen und verwenden Sie dazu die Variablen mit Namen A, O und V.</w:t>
      </w:r>
      <w:r w:rsidR="00F328AA">
        <w:t xml:space="preserve"> </w:t>
      </w:r>
      <w:r w:rsidR="00631033">
        <w:t xml:space="preserve">Ihre Ausgabe soll bei Eingabe eines Radius von 5,4 </w:t>
      </w:r>
      <w:r w:rsidR="00631033" w:rsidRPr="00631033">
        <w:rPr>
          <w:u w:val="single"/>
        </w:rPr>
        <w:t>genau</w:t>
      </w:r>
      <w:r w:rsidR="00631033">
        <w:t xml:space="preserve"> wie die folgenden Zeilen aussehen.</w:t>
      </w:r>
    </w:p>
    <w:p w14:paraId="3888C22F" w14:textId="77777777" w:rsidR="00631033" w:rsidRDefault="00631033" w:rsidP="00737A95">
      <w:pPr>
        <w:spacing w:after="120"/>
        <w:ind w:firstLine="708"/>
        <w:jc w:val="both"/>
      </w:pPr>
    </w:p>
    <w:p w14:paraId="72E4344E" w14:textId="0E0A3465" w:rsidR="00737A95" w:rsidRDefault="00737A95" w:rsidP="00737A95">
      <w:pPr>
        <w:spacing w:after="120"/>
        <w:ind w:firstLine="708"/>
        <w:jc w:val="both"/>
        <w:rPr>
          <w:rFonts w:ascii="Courier New" w:hAnsi="Courier New" w:cs="Courier New"/>
        </w:rPr>
      </w:pPr>
      <w:r>
        <w:rPr>
          <w:rFonts w:ascii="Courier New" w:hAnsi="Courier New" w:cs="Courier New"/>
        </w:rPr>
        <w:t>Bitte geben Sie den Radius an: 5.4</w:t>
      </w:r>
    </w:p>
    <w:p w14:paraId="72E4344F" w14:textId="77777777" w:rsidR="00737A95" w:rsidRDefault="00737A95" w:rsidP="00737A95">
      <w:pPr>
        <w:spacing w:after="120"/>
        <w:ind w:firstLine="708"/>
        <w:jc w:val="both"/>
        <w:rPr>
          <w:rFonts w:ascii="Courier New" w:hAnsi="Courier New" w:cs="Courier New"/>
        </w:rPr>
      </w:pPr>
      <w:r>
        <w:rPr>
          <w:rFonts w:ascii="Courier New" w:hAnsi="Courier New" w:cs="Courier New"/>
        </w:rPr>
        <w:t>--Berechnung--</w:t>
      </w:r>
    </w:p>
    <w:p w14:paraId="72E43450" w14:textId="77777777" w:rsidR="00737A95" w:rsidRDefault="00737A95" w:rsidP="00737A95">
      <w:pPr>
        <w:spacing w:after="120"/>
        <w:ind w:firstLine="708"/>
        <w:jc w:val="both"/>
        <w:rPr>
          <w:rFonts w:ascii="Courier New" w:hAnsi="Courier New" w:cs="Courier New"/>
        </w:rPr>
      </w:pPr>
      <w:r>
        <w:rPr>
          <w:rFonts w:ascii="Courier New" w:hAnsi="Courier New" w:cs="Courier New"/>
        </w:rPr>
        <w:t>Kreisfläche: 91.6088</w:t>
      </w:r>
    </w:p>
    <w:p w14:paraId="72E43451" w14:textId="77777777" w:rsidR="00737A95" w:rsidRDefault="00737A95" w:rsidP="00737A95">
      <w:pPr>
        <w:spacing w:after="120"/>
        <w:ind w:firstLine="708"/>
        <w:jc w:val="both"/>
        <w:rPr>
          <w:rFonts w:ascii="Courier New" w:hAnsi="Courier New" w:cs="Courier New"/>
        </w:rPr>
      </w:pPr>
      <w:r>
        <w:rPr>
          <w:rFonts w:ascii="Courier New" w:hAnsi="Courier New" w:cs="Courier New"/>
        </w:rPr>
        <w:t xml:space="preserve">Oberfläche.: 366.4354 </w:t>
      </w:r>
    </w:p>
    <w:p w14:paraId="72E43452" w14:textId="77777777" w:rsidR="00737A95" w:rsidRDefault="00737A95" w:rsidP="00737A95">
      <w:pPr>
        <w:spacing w:after="120"/>
        <w:ind w:firstLine="708"/>
        <w:jc w:val="both"/>
        <w:rPr>
          <w:rFonts w:ascii="Courier New" w:hAnsi="Courier New" w:cs="Courier New"/>
        </w:rPr>
      </w:pPr>
      <w:r>
        <w:rPr>
          <w:rFonts w:ascii="Courier New" w:hAnsi="Courier New" w:cs="Courier New"/>
        </w:rPr>
        <w:t>Volumen....: 659.5837</w:t>
      </w:r>
    </w:p>
    <w:p w14:paraId="72E43453" w14:textId="77777777" w:rsidR="00737A95" w:rsidRPr="00825AC7" w:rsidRDefault="00737A95" w:rsidP="00737A95"/>
    <w:p w14:paraId="72E43454" w14:textId="77777777" w:rsidR="00CD6B84" w:rsidRPr="00CD6B84" w:rsidRDefault="00CD6B84" w:rsidP="00CD6B84"/>
    <w:sectPr w:rsidR="00CD6B84" w:rsidRPr="00CD6B84" w:rsidSect="00CD6B84">
      <w:headerReference w:type="even" r:id="rId8"/>
      <w:headerReference w:type="default" r:id="rId9"/>
      <w:footerReference w:type="even" r:id="rId10"/>
      <w:footerReference w:type="default" r:id="rId11"/>
      <w:headerReference w:type="first" r:id="rId12"/>
      <w:footerReference w:type="first" r:id="rId13"/>
      <w:pgSz w:w="11906" w:h="16838"/>
      <w:pgMar w:top="851" w:right="556" w:bottom="1134" w:left="1418" w:header="709"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46AED" w14:textId="77777777" w:rsidR="00BA3FB1" w:rsidRDefault="00BA3FB1" w:rsidP="00AB44B1">
      <w:r>
        <w:separator/>
      </w:r>
    </w:p>
    <w:p w14:paraId="69C706BF" w14:textId="77777777" w:rsidR="00BA3FB1" w:rsidRDefault="00BA3FB1"/>
  </w:endnote>
  <w:endnote w:type="continuationSeparator" w:id="0">
    <w:p w14:paraId="1CD8D3AD" w14:textId="77777777" w:rsidR="00BA3FB1" w:rsidRDefault="00BA3FB1" w:rsidP="00AB44B1">
      <w:r>
        <w:continuationSeparator/>
      </w:r>
    </w:p>
    <w:p w14:paraId="453D6452" w14:textId="77777777" w:rsidR="00BA3FB1" w:rsidRDefault="00BA3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43483" w14:textId="77777777" w:rsidR="005F0970" w:rsidRDefault="005F09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43484" w14:textId="77777777" w:rsidR="00406642" w:rsidRPr="005529A1" w:rsidRDefault="005529A1" w:rsidP="005529A1">
    <w:pPr>
      <w:pStyle w:val="Fuzeile"/>
      <w:rPr>
        <w:rFonts w:cs="Arial"/>
        <w:color w:val="BFBFBF" w:themeColor="background1" w:themeShade="BF"/>
        <w:sz w:val="16"/>
        <w:szCs w:val="16"/>
      </w:rPr>
    </w:pPr>
    <w:r>
      <w:rPr>
        <w:rFonts w:cs="Arial"/>
        <w:noProof/>
      </w:rPr>
      <w:drawing>
        <wp:inline distT="0" distB="0" distL="0" distR="0" wp14:anchorId="72E43489" wp14:editId="72E4348A">
          <wp:extent cx="5963520" cy="25189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3520" cy="251898"/>
                  </a:xfrm>
                  <a:prstGeom prst="rect">
                    <a:avLst/>
                  </a:prstGeom>
                </pic:spPr>
              </pic:pic>
            </a:graphicData>
          </a:graphic>
        </wp:inline>
      </w:drawing>
    </w:r>
    <w:r w:rsidR="007C4BC1" w:rsidRPr="00B97B4E">
      <w:rPr>
        <w:rFonts w:cs="Arial"/>
        <w:noProof/>
        <w:color w:val="262626" w:themeColor="text1" w:themeTint="D9"/>
        <w:szCs w:val="20"/>
      </w:rPr>
      <mc:AlternateContent>
        <mc:Choice Requires="wps">
          <w:drawing>
            <wp:anchor distT="0" distB="0" distL="114300" distR="114300" simplePos="0" relativeHeight="251667456" behindDoc="0" locked="0" layoutInCell="1" allowOverlap="1" wp14:anchorId="72E4348B" wp14:editId="72E4348C">
              <wp:simplePos x="0" y="0"/>
              <wp:positionH relativeFrom="margin">
                <wp:posOffset>13433</wp:posOffset>
              </wp:positionH>
              <wp:positionV relativeFrom="paragraph">
                <wp:posOffset>72390</wp:posOffset>
              </wp:positionV>
              <wp:extent cx="6066692" cy="395654"/>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6066692" cy="395654"/>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2E4348D" w14:textId="77777777" w:rsidR="007C4BC1" w:rsidRPr="00C41027" w:rsidRDefault="007C4BC1" w:rsidP="00DE1AE1">
                          <w:pPr>
                            <w:pStyle w:val="Kopfzeile"/>
                            <w:ind w:hanging="142"/>
                            <w:rPr>
                              <w:rFonts w:cs="Arial"/>
                            </w:rPr>
                          </w:pP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4348B" id="_x0000_t202" coordsize="21600,21600" o:spt="202" path="m,l,21600r21600,l21600,xe">
              <v:stroke joinstyle="miter"/>
              <v:path gradientshapeok="t" o:connecttype="rect"/>
            </v:shapetype>
            <v:shape id="Textfeld 1" o:spid="_x0000_s1026" type="#_x0000_t202" style="position:absolute;margin-left:1.05pt;margin-top:5.7pt;width:477.7pt;height:31.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" filled="f" stroked="f">
              <v:textbox inset="0">
                <w:txbxContent>
                  <w:p w14:paraId="72E4348D" w14:textId="77777777" w:rsidR="007C4BC1" w:rsidRPr="00C41027" w:rsidRDefault="007C4BC1" w:rsidP="00DE1AE1">
                    <w:pPr>
                      <w:pStyle w:val="Kopfzeile"/>
                      <w:ind w:hanging="142"/>
                      <w:rPr>
                        <w:rFonts w:cs="Arial"/>
                      </w:rPr>
                    </w:pPr>
                  </w:p>
                </w:txbxContent>
              </v:textbox>
              <w10:wrap anchorx="margin"/>
            </v:shape>
          </w:pict>
        </mc:Fallback>
      </mc:AlternateContent>
    </w:r>
    <w:r w:rsidRPr="005529A1">
      <w:rPr>
        <w:rFonts w:cs="Arial"/>
        <w:color w:val="BFBFBF" w:themeColor="background1" w:themeShade="BF"/>
        <w:sz w:val="16"/>
        <w:szCs w:val="16"/>
      </w:rPr>
      <w:t>©Tenbusch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43486" w14:textId="77777777" w:rsidR="005F0970" w:rsidRDefault="005F09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D02DE" w14:textId="77777777" w:rsidR="00BA3FB1" w:rsidRDefault="00BA3FB1" w:rsidP="00AB44B1">
      <w:r>
        <w:separator/>
      </w:r>
    </w:p>
    <w:p w14:paraId="71F3BD36" w14:textId="77777777" w:rsidR="00BA3FB1" w:rsidRDefault="00BA3FB1"/>
  </w:footnote>
  <w:footnote w:type="continuationSeparator" w:id="0">
    <w:p w14:paraId="7F423FF7" w14:textId="77777777" w:rsidR="00BA3FB1" w:rsidRDefault="00BA3FB1" w:rsidP="00AB44B1">
      <w:r>
        <w:continuationSeparator/>
      </w:r>
    </w:p>
    <w:p w14:paraId="2B9CD3FA" w14:textId="77777777" w:rsidR="00BA3FB1" w:rsidRDefault="00BA3F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4346F" w14:textId="77777777" w:rsidR="005F0970" w:rsidRDefault="005F097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085"/>
      <w:gridCol w:w="2086"/>
      <w:gridCol w:w="1225"/>
      <w:gridCol w:w="1225"/>
    </w:tblGrid>
    <w:tr w:rsidR="006D628D" w14:paraId="72E43475" w14:textId="77777777" w:rsidTr="00CD6B84">
      <w:trPr>
        <w:trHeight w:val="848"/>
      </w:trPr>
      <w:tc>
        <w:tcPr>
          <w:tcW w:w="34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E43470" w14:textId="77777777" w:rsidR="00C30020" w:rsidRPr="00E1247D" w:rsidRDefault="00AB7612" w:rsidP="00E1247D">
          <w:pPr>
            <w:pStyle w:val="berschrift2"/>
          </w:pPr>
          <w:r>
            <w:t>Anwendungssysteme</w:t>
          </w:r>
        </w:p>
        <w:p w14:paraId="72E43471" w14:textId="77777777" w:rsidR="006D628D" w:rsidRPr="005227F5" w:rsidRDefault="005F0970" w:rsidP="005227F5">
          <w:pPr>
            <w:pStyle w:val="berschrift3"/>
          </w:pPr>
          <w:r>
            <w:t>Grundlagen</w:t>
          </w:r>
        </w:p>
      </w:tc>
      <w:tc>
        <w:tcPr>
          <w:tcW w:w="4171"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E43472" w14:textId="77777777" w:rsidR="006D628D" w:rsidRPr="00E1247D" w:rsidRDefault="005F0970" w:rsidP="002E1CEF">
          <w:pPr>
            <w:pStyle w:val="berschrift1"/>
          </w:pPr>
          <w:r>
            <w:t>Programmierübung</w:t>
          </w:r>
        </w:p>
        <w:p w14:paraId="72E43473" w14:textId="77777777" w:rsidR="006D628D" w:rsidRPr="00E1247D" w:rsidRDefault="005F0970" w:rsidP="00E1247D">
          <w:pPr>
            <w:pStyle w:val="Kopfzeile"/>
            <w:tabs>
              <w:tab w:val="clear" w:pos="9072"/>
              <w:tab w:val="right" w:pos="9214"/>
            </w:tabs>
            <w:rPr>
              <w:rFonts w:ascii="Comic Sans MS" w:hAnsi="Comic Sans MS"/>
            </w:rPr>
          </w:pPr>
          <w:r>
            <w:rPr>
              <w:rFonts w:ascii="Comic Sans MS" w:hAnsi="Comic Sans MS" w:cs="Arial"/>
              <w:color w:val="0F243E" w:themeColor="text2" w:themeShade="80"/>
              <w:szCs w:val="20"/>
            </w:rPr>
            <w:t>Übung zu Variablen</w:t>
          </w:r>
        </w:p>
      </w:tc>
      <w:tc>
        <w:tcPr>
          <w:tcW w:w="2450"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E43474" w14:textId="77777777" w:rsidR="006D628D" w:rsidRPr="00E1247D" w:rsidRDefault="006D628D" w:rsidP="000D1650">
          <w:pPr>
            <w:pStyle w:val="Kopfzeile"/>
            <w:tabs>
              <w:tab w:val="clear" w:pos="9072"/>
              <w:tab w:val="right" w:pos="9214"/>
            </w:tabs>
            <w:rPr>
              <w:rFonts w:ascii="Comic Sans MS" w:hAnsi="Comic Sans MS"/>
              <w:sz w:val="2"/>
              <w:szCs w:val="2"/>
            </w:rPr>
          </w:pPr>
          <w:r w:rsidRPr="00E1247D">
            <w:rPr>
              <w:rFonts w:ascii="Comic Sans MS" w:hAnsi="Comic Sans MS" w:cs="Arial"/>
              <w:noProof/>
              <w:szCs w:val="20"/>
            </w:rPr>
            <w:drawing>
              <wp:anchor distT="0" distB="0" distL="114300" distR="114300" simplePos="0" relativeHeight="251669504" behindDoc="1" locked="0" layoutInCell="1" allowOverlap="1" wp14:anchorId="72E43487" wp14:editId="72E43488">
                <wp:simplePos x="5369560" y="457200"/>
                <wp:positionH relativeFrom="margin">
                  <wp:posOffset>0</wp:posOffset>
                </wp:positionH>
                <wp:positionV relativeFrom="margin">
                  <wp:posOffset>8890</wp:posOffset>
                </wp:positionV>
                <wp:extent cx="1409700" cy="46609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466090"/>
                        </a:xfrm>
                        <a:prstGeom prst="rect">
                          <a:avLst/>
                        </a:prstGeom>
                        <a:noFill/>
                      </pic:spPr>
                    </pic:pic>
                  </a:graphicData>
                </a:graphic>
                <wp14:sizeRelH relativeFrom="page">
                  <wp14:pctWidth>0</wp14:pctWidth>
                </wp14:sizeRelH>
                <wp14:sizeRelV relativeFrom="page">
                  <wp14:pctHeight>0</wp14:pctHeight>
                </wp14:sizeRelV>
              </wp:anchor>
            </w:drawing>
          </w:r>
        </w:p>
      </w:tc>
    </w:tr>
    <w:tr w:rsidR="004410B5" w14:paraId="72E4347B" w14:textId="77777777" w:rsidTr="00CD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72E43476" w14:textId="77777777" w:rsidR="004410B5" w:rsidRPr="00E1247D" w:rsidRDefault="004410B5" w:rsidP="0039103E">
          <w:pPr>
            <w:pStyle w:val="Kopfzeile"/>
            <w:rPr>
              <w:rFonts w:ascii="Comic Sans MS" w:hAnsi="Comic Sans MS" w:cs="Arial"/>
              <w:szCs w:val="20"/>
            </w:rPr>
          </w:pPr>
        </w:p>
      </w:tc>
      <w:tc>
        <w:tcPr>
          <w:tcW w:w="2085" w:type="dxa"/>
          <w:tcBorders>
            <w:top w:val="single" w:sz="4" w:space="0" w:color="D9D9D9" w:themeColor="background1" w:themeShade="D9"/>
            <w:left w:val="single" w:sz="4" w:space="0" w:color="D9D9D9" w:themeColor="background1" w:themeShade="D9"/>
            <w:bottom w:val="nil"/>
            <w:right w:val="nil"/>
          </w:tcBorders>
        </w:tcPr>
        <w:p w14:paraId="72E43477" w14:textId="77777777" w:rsidR="004410B5" w:rsidRPr="00E1247D" w:rsidRDefault="004410B5" w:rsidP="0039103E">
          <w:pPr>
            <w:pStyle w:val="Kopfzeile"/>
            <w:rPr>
              <w:rFonts w:ascii="Comic Sans MS" w:hAnsi="Comic Sans MS" w:cs="Arial"/>
              <w:szCs w:val="20"/>
            </w:rPr>
          </w:pPr>
        </w:p>
      </w:tc>
      <w:tc>
        <w:tcPr>
          <w:tcW w:w="2086" w:type="dxa"/>
          <w:tcBorders>
            <w:top w:val="single" w:sz="4" w:space="0" w:color="D9D9D9" w:themeColor="background1" w:themeShade="D9"/>
            <w:left w:val="nil"/>
            <w:bottom w:val="nil"/>
            <w:right w:val="single" w:sz="4" w:space="0" w:color="D9D9D9" w:themeColor="background1" w:themeShade="D9"/>
          </w:tcBorders>
        </w:tcPr>
        <w:p w14:paraId="72E43478" w14:textId="77777777" w:rsidR="004410B5" w:rsidRPr="00E1247D" w:rsidRDefault="004410B5" w:rsidP="0039103E">
          <w:pPr>
            <w:pStyle w:val="Kopfzeile"/>
            <w:rPr>
              <w:rFonts w:ascii="Comic Sans MS" w:hAnsi="Comic Sans MS" w:cs="Arial"/>
              <w:szCs w:val="20"/>
            </w:rPr>
          </w:pPr>
        </w:p>
      </w:tc>
      <w:tc>
        <w:tcPr>
          <w:tcW w:w="1225" w:type="dxa"/>
          <w:tcBorders>
            <w:top w:val="single" w:sz="4" w:space="0" w:color="D9D9D9" w:themeColor="background1" w:themeShade="D9"/>
            <w:left w:val="single" w:sz="4" w:space="0" w:color="D9D9D9" w:themeColor="background1" w:themeShade="D9"/>
            <w:bottom w:val="nil"/>
            <w:right w:val="nil"/>
          </w:tcBorders>
        </w:tcPr>
        <w:p w14:paraId="72E43479" w14:textId="77777777" w:rsidR="004410B5" w:rsidRPr="00E1247D" w:rsidRDefault="004410B5" w:rsidP="0039103E">
          <w:pPr>
            <w:pStyle w:val="Kopfzeile"/>
            <w:rPr>
              <w:rFonts w:ascii="Comic Sans MS" w:hAnsi="Comic Sans MS" w:cs="Arial"/>
              <w:szCs w:val="20"/>
            </w:rPr>
          </w:pPr>
        </w:p>
      </w:tc>
      <w:tc>
        <w:tcPr>
          <w:tcW w:w="1225" w:type="dxa"/>
          <w:tcBorders>
            <w:top w:val="single" w:sz="4" w:space="0" w:color="D9D9D9" w:themeColor="background1" w:themeShade="D9"/>
            <w:left w:val="nil"/>
            <w:bottom w:val="nil"/>
            <w:right w:val="single" w:sz="4" w:space="0" w:color="D9D9D9" w:themeColor="background1" w:themeShade="D9"/>
          </w:tcBorders>
        </w:tcPr>
        <w:p w14:paraId="72E4347A" w14:textId="77777777" w:rsidR="004410B5" w:rsidRPr="00E1247D" w:rsidRDefault="004410B5" w:rsidP="0039103E">
          <w:pPr>
            <w:pStyle w:val="Kopfzeile"/>
            <w:rPr>
              <w:rFonts w:ascii="Comic Sans MS" w:hAnsi="Comic Sans MS" w:cs="Arial"/>
              <w:szCs w:val="20"/>
            </w:rPr>
          </w:pPr>
        </w:p>
      </w:tc>
    </w:tr>
    <w:tr w:rsidR="00D60644" w14:paraId="72E43481" w14:textId="77777777" w:rsidTr="00CD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402"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2E4347C"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Name:</w:t>
          </w:r>
        </w:p>
      </w:tc>
      <w:tc>
        <w:tcPr>
          <w:tcW w:w="208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2E4347D"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Datum:</w:t>
          </w:r>
        </w:p>
      </w:tc>
      <w:tc>
        <w:tcPr>
          <w:tcW w:w="2086"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2E4347E"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Klasse:</w:t>
          </w:r>
        </w:p>
      </w:tc>
      <w:tc>
        <w:tcPr>
          <w:tcW w:w="122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2E4347F" w14:textId="77777777" w:rsidR="0021676E" w:rsidRPr="00E1247D" w:rsidRDefault="0021676E" w:rsidP="005529A1">
          <w:pPr>
            <w:pStyle w:val="Kopfzeile"/>
            <w:rPr>
              <w:rFonts w:ascii="Comic Sans MS" w:hAnsi="Comic Sans MS" w:cs="Arial"/>
              <w:sz w:val="15"/>
              <w:szCs w:val="15"/>
            </w:rPr>
          </w:pPr>
          <w:r w:rsidRPr="00E1247D">
            <w:rPr>
              <w:rFonts w:ascii="Comic Sans MS" w:hAnsi="Comic Sans MS" w:cs="Arial"/>
              <w:sz w:val="15"/>
              <w:szCs w:val="15"/>
            </w:rPr>
            <w:t>Blatt Nr.:</w:t>
          </w:r>
          <w:r w:rsidR="008C60E0" w:rsidRPr="00E1247D">
            <w:rPr>
              <w:rFonts w:ascii="Comic Sans MS" w:hAnsi="Comic Sans MS" w:cs="Arial"/>
              <w:sz w:val="15"/>
              <w:szCs w:val="15"/>
            </w:rPr>
            <w:t xml:space="preserve"> </w:t>
          </w:r>
          <w:r w:rsidR="005529A1" w:rsidRPr="00E1247D">
            <w:rPr>
              <w:rFonts w:ascii="Comic Sans MS" w:hAnsi="Comic Sans MS" w:cs="Arial"/>
              <w:sz w:val="15"/>
              <w:szCs w:val="15"/>
            </w:rPr>
            <w:fldChar w:fldCharType="begin"/>
          </w:r>
          <w:r w:rsidR="005529A1" w:rsidRPr="00E1247D">
            <w:rPr>
              <w:rFonts w:ascii="Comic Sans MS" w:hAnsi="Comic Sans MS" w:cs="Arial"/>
              <w:sz w:val="15"/>
              <w:szCs w:val="15"/>
            </w:rPr>
            <w:instrText xml:space="preserve"> PAGE  \* Arabic  \* MERGEFORMAT </w:instrText>
          </w:r>
          <w:r w:rsidR="005529A1" w:rsidRPr="00E1247D">
            <w:rPr>
              <w:rFonts w:ascii="Comic Sans MS" w:hAnsi="Comic Sans MS" w:cs="Arial"/>
              <w:sz w:val="15"/>
              <w:szCs w:val="15"/>
            </w:rPr>
            <w:fldChar w:fldCharType="separate"/>
          </w:r>
          <w:r w:rsidR="005F0970">
            <w:rPr>
              <w:rFonts w:ascii="Comic Sans MS" w:hAnsi="Comic Sans MS" w:cs="Arial"/>
              <w:noProof/>
              <w:sz w:val="15"/>
              <w:szCs w:val="15"/>
            </w:rPr>
            <w:t>1</w:t>
          </w:r>
          <w:r w:rsidR="005529A1" w:rsidRPr="00E1247D">
            <w:rPr>
              <w:rFonts w:ascii="Comic Sans MS" w:hAnsi="Comic Sans MS" w:cs="Arial"/>
              <w:sz w:val="15"/>
              <w:szCs w:val="15"/>
            </w:rPr>
            <w:fldChar w:fldCharType="end"/>
          </w:r>
          <w:r w:rsidR="008C60E0" w:rsidRPr="00E1247D">
            <w:rPr>
              <w:rFonts w:ascii="Comic Sans MS" w:hAnsi="Comic Sans MS" w:cs="Arial"/>
              <w:sz w:val="15"/>
              <w:szCs w:val="15"/>
            </w:rPr>
            <w:t>/</w:t>
          </w:r>
          <w:r w:rsidR="005529A1" w:rsidRPr="00E1247D">
            <w:rPr>
              <w:rFonts w:ascii="Comic Sans MS" w:hAnsi="Comic Sans MS" w:cs="Arial"/>
              <w:sz w:val="15"/>
              <w:szCs w:val="15"/>
            </w:rPr>
            <w:fldChar w:fldCharType="begin"/>
          </w:r>
          <w:r w:rsidR="005529A1" w:rsidRPr="00E1247D">
            <w:rPr>
              <w:rFonts w:ascii="Comic Sans MS" w:hAnsi="Comic Sans MS" w:cs="Arial"/>
              <w:sz w:val="15"/>
              <w:szCs w:val="15"/>
            </w:rPr>
            <w:instrText xml:space="preserve"> NUMPAGES  \* Arabic  \* MERGEFORMAT </w:instrText>
          </w:r>
          <w:r w:rsidR="005529A1" w:rsidRPr="00E1247D">
            <w:rPr>
              <w:rFonts w:ascii="Comic Sans MS" w:hAnsi="Comic Sans MS" w:cs="Arial"/>
              <w:sz w:val="15"/>
              <w:szCs w:val="15"/>
            </w:rPr>
            <w:fldChar w:fldCharType="separate"/>
          </w:r>
          <w:r w:rsidR="005F0970">
            <w:rPr>
              <w:rFonts w:ascii="Comic Sans MS" w:hAnsi="Comic Sans MS" w:cs="Arial"/>
              <w:noProof/>
              <w:sz w:val="15"/>
              <w:szCs w:val="15"/>
            </w:rPr>
            <w:t>1</w:t>
          </w:r>
          <w:r w:rsidR="005529A1" w:rsidRPr="00E1247D">
            <w:rPr>
              <w:rFonts w:ascii="Comic Sans MS" w:hAnsi="Comic Sans MS" w:cs="Arial"/>
              <w:sz w:val="15"/>
              <w:szCs w:val="15"/>
            </w:rPr>
            <w:fldChar w:fldCharType="end"/>
          </w:r>
        </w:p>
      </w:tc>
      <w:tc>
        <w:tcPr>
          <w:tcW w:w="122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tcPr>
        <w:p w14:paraId="72E43480" w14:textId="77777777" w:rsidR="0021676E" w:rsidRPr="00E1247D" w:rsidRDefault="0021676E" w:rsidP="0039103E">
          <w:pPr>
            <w:pStyle w:val="Kopfzeile"/>
            <w:rPr>
              <w:rFonts w:ascii="Comic Sans MS" w:hAnsi="Comic Sans MS" w:cs="Arial"/>
              <w:sz w:val="15"/>
              <w:szCs w:val="15"/>
            </w:rPr>
          </w:pPr>
          <w:r w:rsidRPr="00E1247D">
            <w:rPr>
              <w:rFonts w:ascii="Comic Sans MS" w:hAnsi="Comic Sans MS" w:cs="Arial"/>
              <w:sz w:val="15"/>
              <w:szCs w:val="15"/>
            </w:rPr>
            <w:t>Lfd. Nr.:</w:t>
          </w:r>
        </w:p>
      </w:tc>
    </w:tr>
  </w:tbl>
  <w:p w14:paraId="72E43482" w14:textId="77777777" w:rsidR="00E5408E" w:rsidRPr="00E1247D" w:rsidRDefault="00E5408E">
    <w:pP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43485" w14:textId="77777777" w:rsidR="005F0970" w:rsidRDefault="005F09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007B8"/>
    <w:multiLevelType w:val="hybridMultilevel"/>
    <w:tmpl w:val="7D3021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C97E70"/>
    <w:multiLevelType w:val="hybridMultilevel"/>
    <w:tmpl w:val="C9BA7F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781263116">
    <w:abstractNumId w:val="0"/>
  </w:num>
  <w:num w:numId="2" w16cid:durableId="1668284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A95"/>
    <w:rsid w:val="00004904"/>
    <w:rsid w:val="0007299C"/>
    <w:rsid w:val="000927B5"/>
    <w:rsid w:val="000D1650"/>
    <w:rsid w:val="00126AA9"/>
    <w:rsid w:val="00135C8C"/>
    <w:rsid w:val="00136E44"/>
    <w:rsid w:val="001562AF"/>
    <w:rsid w:val="00174CBD"/>
    <w:rsid w:val="00191848"/>
    <w:rsid w:val="001A4D16"/>
    <w:rsid w:val="001F1F16"/>
    <w:rsid w:val="0021676E"/>
    <w:rsid w:val="00242806"/>
    <w:rsid w:val="00287A53"/>
    <w:rsid w:val="00290DF9"/>
    <w:rsid w:val="00292CCB"/>
    <w:rsid w:val="002A4DDA"/>
    <w:rsid w:val="002D1DFF"/>
    <w:rsid w:val="002E1CEF"/>
    <w:rsid w:val="00337F18"/>
    <w:rsid w:val="00346705"/>
    <w:rsid w:val="003760C3"/>
    <w:rsid w:val="0039103E"/>
    <w:rsid w:val="003D6C8E"/>
    <w:rsid w:val="003E009F"/>
    <w:rsid w:val="003E4877"/>
    <w:rsid w:val="00406642"/>
    <w:rsid w:val="00417990"/>
    <w:rsid w:val="004410B5"/>
    <w:rsid w:val="004470BA"/>
    <w:rsid w:val="00491A88"/>
    <w:rsid w:val="004B21BB"/>
    <w:rsid w:val="005055B3"/>
    <w:rsid w:val="005143CD"/>
    <w:rsid w:val="00521D7D"/>
    <w:rsid w:val="005227F5"/>
    <w:rsid w:val="00533DCA"/>
    <w:rsid w:val="005350E5"/>
    <w:rsid w:val="005529A1"/>
    <w:rsid w:val="00555E46"/>
    <w:rsid w:val="00565687"/>
    <w:rsid w:val="00567CE6"/>
    <w:rsid w:val="00574964"/>
    <w:rsid w:val="005754CC"/>
    <w:rsid w:val="00591FC0"/>
    <w:rsid w:val="00594DA8"/>
    <w:rsid w:val="005C4E50"/>
    <w:rsid w:val="005D155E"/>
    <w:rsid w:val="005F0970"/>
    <w:rsid w:val="00631033"/>
    <w:rsid w:val="00636170"/>
    <w:rsid w:val="00650DBD"/>
    <w:rsid w:val="0065296E"/>
    <w:rsid w:val="00693A01"/>
    <w:rsid w:val="006A3245"/>
    <w:rsid w:val="006B68A9"/>
    <w:rsid w:val="006C0630"/>
    <w:rsid w:val="006C3051"/>
    <w:rsid w:val="006D628D"/>
    <w:rsid w:val="006F47AF"/>
    <w:rsid w:val="006F65BE"/>
    <w:rsid w:val="00724280"/>
    <w:rsid w:val="007310E8"/>
    <w:rsid w:val="007364D8"/>
    <w:rsid w:val="00737A95"/>
    <w:rsid w:val="007727DA"/>
    <w:rsid w:val="00783868"/>
    <w:rsid w:val="007C4BC1"/>
    <w:rsid w:val="007C56DA"/>
    <w:rsid w:val="007C5718"/>
    <w:rsid w:val="007D123D"/>
    <w:rsid w:val="007D350D"/>
    <w:rsid w:val="007D3C1E"/>
    <w:rsid w:val="007D3E4D"/>
    <w:rsid w:val="007F080C"/>
    <w:rsid w:val="00834F1B"/>
    <w:rsid w:val="008449BA"/>
    <w:rsid w:val="00870D2D"/>
    <w:rsid w:val="00874BD9"/>
    <w:rsid w:val="008B02B7"/>
    <w:rsid w:val="008B3966"/>
    <w:rsid w:val="008C60E0"/>
    <w:rsid w:val="008D086B"/>
    <w:rsid w:val="008D6074"/>
    <w:rsid w:val="00905B15"/>
    <w:rsid w:val="0090693D"/>
    <w:rsid w:val="009073C7"/>
    <w:rsid w:val="009259E3"/>
    <w:rsid w:val="00942238"/>
    <w:rsid w:val="00950178"/>
    <w:rsid w:val="0096665A"/>
    <w:rsid w:val="0097122B"/>
    <w:rsid w:val="00982214"/>
    <w:rsid w:val="00987704"/>
    <w:rsid w:val="009A1985"/>
    <w:rsid w:val="009C2F21"/>
    <w:rsid w:val="009C33AA"/>
    <w:rsid w:val="009F0FE1"/>
    <w:rsid w:val="00A16DE4"/>
    <w:rsid w:val="00A17372"/>
    <w:rsid w:val="00A207BD"/>
    <w:rsid w:val="00A33423"/>
    <w:rsid w:val="00A548CC"/>
    <w:rsid w:val="00A90A9B"/>
    <w:rsid w:val="00A9520A"/>
    <w:rsid w:val="00AA0024"/>
    <w:rsid w:val="00AB44B1"/>
    <w:rsid w:val="00AB7612"/>
    <w:rsid w:val="00AC07CA"/>
    <w:rsid w:val="00AD0A98"/>
    <w:rsid w:val="00AD0E1A"/>
    <w:rsid w:val="00B04B66"/>
    <w:rsid w:val="00B802AF"/>
    <w:rsid w:val="00BA3FB1"/>
    <w:rsid w:val="00BA5403"/>
    <w:rsid w:val="00BA5F8A"/>
    <w:rsid w:val="00BC215B"/>
    <w:rsid w:val="00BD4B1B"/>
    <w:rsid w:val="00BD7390"/>
    <w:rsid w:val="00BE089D"/>
    <w:rsid w:val="00BF26EB"/>
    <w:rsid w:val="00C0170E"/>
    <w:rsid w:val="00C036A5"/>
    <w:rsid w:val="00C14C6A"/>
    <w:rsid w:val="00C30020"/>
    <w:rsid w:val="00C41027"/>
    <w:rsid w:val="00C45B43"/>
    <w:rsid w:val="00C55BDF"/>
    <w:rsid w:val="00C957AE"/>
    <w:rsid w:val="00CA3C61"/>
    <w:rsid w:val="00CC5B4B"/>
    <w:rsid w:val="00CC5BD8"/>
    <w:rsid w:val="00CD6B84"/>
    <w:rsid w:val="00CE0D23"/>
    <w:rsid w:val="00CF2DDF"/>
    <w:rsid w:val="00D41785"/>
    <w:rsid w:val="00D43B90"/>
    <w:rsid w:val="00D56796"/>
    <w:rsid w:val="00D60644"/>
    <w:rsid w:val="00D63D50"/>
    <w:rsid w:val="00D70AAD"/>
    <w:rsid w:val="00D81292"/>
    <w:rsid w:val="00D812F8"/>
    <w:rsid w:val="00D96CA5"/>
    <w:rsid w:val="00DA521A"/>
    <w:rsid w:val="00DB55CB"/>
    <w:rsid w:val="00DD23F3"/>
    <w:rsid w:val="00DD3F16"/>
    <w:rsid w:val="00DE10EC"/>
    <w:rsid w:val="00DE1AE1"/>
    <w:rsid w:val="00DF4DCF"/>
    <w:rsid w:val="00E1247D"/>
    <w:rsid w:val="00E42F58"/>
    <w:rsid w:val="00E5408E"/>
    <w:rsid w:val="00E71397"/>
    <w:rsid w:val="00E833D7"/>
    <w:rsid w:val="00EB0639"/>
    <w:rsid w:val="00ED1C9A"/>
    <w:rsid w:val="00EE0546"/>
    <w:rsid w:val="00EE328E"/>
    <w:rsid w:val="00F07773"/>
    <w:rsid w:val="00F20AEE"/>
    <w:rsid w:val="00F328AA"/>
    <w:rsid w:val="00F33D4D"/>
    <w:rsid w:val="00F412E3"/>
    <w:rsid w:val="00F42994"/>
    <w:rsid w:val="00FB72C7"/>
    <w:rsid w:val="00FB73FC"/>
    <w:rsid w:val="00FF0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43437"/>
  <w15:docId w15:val="{7C69A844-9E32-487C-A2CF-BD7CCA2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7A95"/>
    <w:pPr>
      <w:spacing w:after="0" w:line="240" w:lineRule="auto"/>
    </w:pPr>
    <w:rPr>
      <w:rFonts w:ascii="Arial" w:eastAsia="Times New Roman" w:hAnsi="Arial" w:cs="Times New Roman"/>
      <w:sz w:val="24"/>
      <w:szCs w:val="24"/>
      <w:lang w:eastAsia="de-DE"/>
    </w:rPr>
  </w:style>
  <w:style w:type="paragraph" w:styleId="berschrift1">
    <w:name w:val="heading 1"/>
    <w:basedOn w:val="Kopfzeile"/>
    <w:next w:val="Standard"/>
    <w:link w:val="berschrift1Zchn"/>
    <w:uiPriority w:val="9"/>
    <w:qFormat/>
    <w:rsid w:val="005227F5"/>
    <w:pPr>
      <w:tabs>
        <w:tab w:val="clear" w:pos="9072"/>
        <w:tab w:val="right" w:pos="9214"/>
      </w:tabs>
      <w:outlineLvl w:val="0"/>
    </w:pPr>
    <w:rPr>
      <w:rFonts w:ascii="Comic Sans MS" w:hAnsi="Comic Sans MS" w:cs="Arial"/>
      <w:b/>
      <w:color w:val="C00000"/>
    </w:rPr>
  </w:style>
  <w:style w:type="paragraph" w:styleId="berschrift2">
    <w:name w:val="heading 2"/>
    <w:basedOn w:val="Kopfzeile"/>
    <w:next w:val="Standard"/>
    <w:link w:val="berschrift2Zchn"/>
    <w:uiPriority w:val="9"/>
    <w:unhideWhenUsed/>
    <w:qFormat/>
    <w:rsid w:val="005227F5"/>
    <w:pPr>
      <w:tabs>
        <w:tab w:val="clear" w:pos="9072"/>
        <w:tab w:val="right" w:pos="9214"/>
      </w:tabs>
      <w:outlineLvl w:val="1"/>
    </w:pPr>
    <w:rPr>
      <w:rFonts w:ascii="Comic Sans MS" w:hAnsi="Comic Sans MS" w:cs="Arial"/>
      <w:color w:val="C00000"/>
      <w:szCs w:val="20"/>
    </w:rPr>
  </w:style>
  <w:style w:type="paragraph" w:styleId="berschrift3">
    <w:name w:val="heading 3"/>
    <w:basedOn w:val="Kopfzeile"/>
    <w:next w:val="Standard"/>
    <w:link w:val="berschrift3Zchn"/>
    <w:uiPriority w:val="9"/>
    <w:unhideWhenUsed/>
    <w:qFormat/>
    <w:rsid w:val="005227F5"/>
    <w:pPr>
      <w:tabs>
        <w:tab w:val="clear" w:pos="9072"/>
        <w:tab w:val="right" w:pos="9214"/>
      </w:tabs>
      <w:outlineLvl w:val="2"/>
    </w:pPr>
    <w:rPr>
      <w:rFonts w:ascii="Comic Sans MS" w:hAnsi="Comic Sans MS" w:cs="Arial"/>
      <w:color w:val="0F243E" w:themeColor="text2" w:themeShade="8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AB44B1"/>
    <w:pPr>
      <w:tabs>
        <w:tab w:val="center" w:pos="4536"/>
        <w:tab w:val="right" w:pos="9072"/>
      </w:tabs>
    </w:pPr>
  </w:style>
  <w:style w:type="character" w:customStyle="1" w:styleId="FuzeileZchn">
    <w:name w:val="Fußzeile Zchn"/>
    <w:basedOn w:val="Absatz-Standardschriftart"/>
    <w:link w:val="Fuzeile"/>
    <w:uiPriority w:val="99"/>
    <w:rsid w:val="00AB44B1"/>
  </w:style>
  <w:style w:type="paragraph" w:styleId="Sprechblasentext">
    <w:name w:val="Balloon Text"/>
    <w:basedOn w:val="Standard"/>
    <w:link w:val="SprechblasentextZchn"/>
    <w:uiPriority w:val="99"/>
    <w:semiHidden/>
    <w:unhideWhenUsed/>
    <w:rsid w:val="00AB44B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line="288" w:lineRule="auto"/>
      <w:textAlignment w:val="center"/>
    </w:pPr>
    <w:rPr>
      <w:rFonts w:ascii="Times New Roman" w:eastAsiaTheme="minorEastAsia" w:hAnsi="Times New Roman"/>
      <w:color w:val="000000"/>
    </w:rPr>
  </w:style>
  <w:style w:type="table" w:styleId="Tabellenraster">
    <w:name w:val="Table Grid"/>
    <w:basedOn w:val="NormaleTabelle"/>
    <w:uiPriority w:val="59"/>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aliases w:val="Code"/>
    <w:next w:val="Standard"/>
    <w:uiPriority w:val="1"/>
    <w:qFormat/>
    <w:rsid w:val="00A33423"/>
    <w:pPr>
      <w:spacing w:after="0" w:line="240" w:lineRule="auto"/>
    </w:pPr>
    <w:rPr>
      <w:rFonts w:ascii="Courier New" w:hAnsi="Courier New"/>
      <w:sz w:val="20"/>
    </w:rPr>
  </w:style>
  <w:style w:type="character" w:customStyle="1" w:styleId="berschrift1Zchn">
    <w:name w:val="Überschrift 1 Zchn"/>
    <w:basedOn w:val="Absatz-Standardschriftart"/>
    <w:link w:val="berschrift1"/>
    <w:uiPriority w:val="9"/>
    <w:rsid w:val="005227F5"/>
    <w:rPr>
      <w:rFonts w:ascii="Comic Sans MS" w:hAnsi="Comic Sans MS" w:cs="Arial"/>
      <w:b/>
      <w:color w:val="C00000"/>
      <w:sz w:val="24"/>
      <w:szCs w:val="24"/>
    </w:rPr>
  </w:style>
  <w:style w:type="character" w:customStyle="1" w:styleId="berschrift2Zchn">
    <w:name w:val="Überschrift 2 Zchn"/>
    <w:basedOn w:val="Absatz-Standardschriftart"/>
    <w:link w:val="berschrift2"/>
    <w:uiPriority w:val="9"/>
    <w:rsid w:val="005227F5"/>
    <w:rPr>
      <w:rFonts w:ascii="Comic Sans MS" w:hAnsi="Comic Sans MS" w:cs="Arial"/>
      <w:color w:val="C00000"/>
      <w:sz w:val="20"/>
      <w:szCs w:val="20"/>
    </w:rPr>
  </w:style>
  <w:style w:type="character" w:customStyle="1" w:styleId="berschrift3Zchn">
    <w:name w:val="Überschrift 3 Zchn"/>
    <w:basedOn w:val="Absatz-Standardschriftart"/>
    <w:link w:val="berschrift3"/>
    <w:uiPriority w:val="9"/>
    <w:rsid w:val="005227F5"/>
    <w:rPr>
      <w:rFonts w:ascii="Comic Sans MS" w:hAnsi="Comic Sans MS" w:cs="Arial"/>
      <w:color w:val="0F243E" w:themeColor="text2"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Verwaltung\OSZIMT_A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58195-E29E-4A26-A4EC-44B8D7F1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OSZIMT_AS.dotx</Template>
  <TotalTime>0</TotalTime>
  <Pages>1</Pages>
  <Words>186</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G Bellaire</cp:lastModifiedBy>
  <cp:revision>6</cp:revision>
  <cp:lastPrinted>2021-09-06T11:46:00Z</cp:lastPrinted>
  <dcterms:created xsi:type="dcterms:W3CDTF">2013-01-21T14:59:00Z</dcterms:created>
  <dcterms:modified xsi:type="dcterms:W3CDTF">2024-07-17T11:25:00Z</dcterms:modified>
</cp:coreProperties>
</file>